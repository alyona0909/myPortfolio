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2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основных сведений"/>
      </w:tblPr>
      <w:tblGrid>
        <w:gridCol w:w="3906"/>
        <w:gridCol w:w="6450"/>
      </w:tblGrid>
      <w:tr w:rsidR="002C2CDD" w:rsidRPr="00906BEE" w:rsidTr="00C76940">
        <w:trPr>
          <w:trHeight w:val="11791"/>
        </w:trPr>
        <w:tc>
          <w:tcPr>
            <w:tcW w:w="3906" w:type="dxa"/>
            <w:tcMar>
              <w:top w:w="504" w:type="dxa"/>
              <w:right w:w="720" w:type="dxa"/>
            </w:tcMar>
          </w:tcPr>
          <w:p w:rsidR="00523479" w:rsidRPr="00906BEE" w:rsidRDefault="00FB0EC9" w:rsidP="00523479">
            <w:pPr>
              <w:pStyle w:val="aa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2588B62" wp14:editId="49E82B6F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Группа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Красный прямоугольник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Красный круг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Белый круг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D5349B" id="Группа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UZK5QMAALYOAAAOAAAAZHJzL2Uyb0RvYy54bWzsV91qHDcUvi/0HYTu65nZndn1Lh4H49Sm&#10;YBITp+Ra1mhmp2gkVdJ61r1K6WULofSuTxEIhTZtkleYfaMeaX5243ULdaFQWBu0+jtH0qfzfUdz&#10;9GhVcXTDtCmlSHF0EGLEBJVZKYoUf/n87LNDjIwlIiNcCpbiW2bwo+NPPzmq1ZyN5ELyjGkEToSZ&#10;1yrFC2vVPAgMXbCKmAOpmIDBXOqKWGjqIsg0qcF7xYNRGE6CWupMaUmZMdD7uB3Ex95/njNqn+a5&#10;YRbxFMPerC+1L69dGRwfkXmhiVqUtNsGecAuKlIKWHRw9ZhYgpa63HFVlVRLI3N7QGUVyDwvKfNn&#10;gNNE4Z3TnGu5VP4sxbwu1AATQHsHpwe7pU9uLjUqsxQnGAlSwRU1P61frr9rPsD/axQ5hGpVzGHi&#10;uVZX6lJ3HUXbcode5bpyv3ActPLY3g7YspVFFDonk0mSzGARCmPRYRSOD5MWfbqAK9qxo4vPtyxn&#10;ky3LJBo5y6BfOHD7G7ZTK4gkswHL/DuwrhZEMX8HxmHQgRWPB7R+Xr9sXq+/bd6tv29+Q80HAO9V&#10;80fzHiB807xvfl//0Lxrfm3etkB6JwOKZm4A0HsgjKLxOJ7CmQGsOJpFYRepPZpJMh7FMwhoj2YY&#10;JrPI39SACZkrbew5kxVylRRroIKPUHJzYWwLXz/FbYALVwp5VnLejroegLbfo6/ZW87a2c9YDmED&#10;FzvyXj1h2SnX6IYA1QilTNioHVqQjLXdSQh/3d0NFv4muQCHznMO6w++OwdODHZ9t7vs5jtT5vk+&#10;GId/t7HWeLDwK0thB+OqFFLf54DDqbqV2/k9SC00DqVrmd1CnGjZqo1R9KyEO7ggxl4SDfIC9waS&#10;aZ9CkXNZp1h2NYwWUn9zX7+bD4EMoxjVIFcpNl8viWYY8S8EhPgsimOnb74RJ9MRNPT2yPX2iFhW&#10;pxKuKQJxVtRX3XzL+2quZfUClPXErQpDRFBYO8XU6r5xalsZBW2m7OTETwNNU8ReiCtFnXOHqoux&#10;56sXRKsuEC3E8BPZ04rM78RjO9dZCnmytDIvfbBucO3wBoo7YfovuB7/FdffeqF884+YDWDuiqPT&#10;wyScbMTxrsTt0DmTYrnFZ4dXkXUCTrKvMMorDpEGZESjw9m0C1mPtefbnvq9WOypv6e+KHo9coqy&#10;SfOjgfk/Nr9AKvcZ/iGsT6ZR0jK/rUEGgXzVPXCiaRjH02nHfteY9Emyf1n1dO00lHFeKuOeJTv6&#10;6VK+6zaSl5lL5r7xcQa9Lvoc9tGs/RMg3z8B/m9PAP/4h48jn9W6Dzn39bXd9k+Gzefm8Z8AAAD/&#10;/wMAUEsDBBQABgAIAAAAIQBBGqex3wAAAAoBAAAPAAAAZHJzL2Rvd25yZXYueG1sTI9Ba8JAFITv&#10;hf6H5RV6091oIxKzEZG2JylUC8XbmjyTYPZtyK5J/Pd9nupxmGHmm3Q92kb02PnakYZoqkAg5a6o&#10;qdTwc/iYLEH4YKgwjSPUcEMP6+z5KTVJ4Qb6xn4fSsEl5BOjoQqhTaT0eYXW+Klrkdg7u86awLIr&#10;ZdGZgcttI2dKLaQ1NfFCZVrcVphf9ler4XMww2Yevfe7y3l7Ox7ir99dhFq/voybFYiAY/gPwx2f&#10;0SFjppO7UuFFw3rOQQ2TpVqAuPsqjvjcScNMvcUgs1Q+Xsj+AAAA//8DAFBLAQItABQABgAIAAAA&#10;IQC2gziS/gAAAOEBAAATAAAAAAAAAAAAAAAAAAAAAABbQ29udGVudF9UeXBlc10ueG1sUEsBAi0A&#10;FAAGAAgAAAAhADj9If/WAAAAlAEAAAsAAAAAAAAAAAAAAAAALwEAAF9yZWxzLy5yZWxzUEsBAi0A&#10;FAAGAAgAAAAhAOKJRkrlAwAAtg4AAA4AAAAAAAAAAAAAAAAALgIAAGRycy9lMm9Eb2MueG1sUEsB&#10;Ai0AFAAGAAgAAAAhAEEap7HfAAAACgEAAA8AAAAAAAAAAAAAAAAAPwYAAGRycy9kb3ducmV2Lnht&#10;bFBLBQYAAAAABAAEAPMAAABLBwAAAAA=&#10;">
                      <v:rect id="Красный прямоугольник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Красный круг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Белый круг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8C26FE">
              <w:t>АА</w:t>
            </w:r>
          </w:p>
          <w:p w:rsidR="00A50939" w:rsidRPr="00906BEE" w:rsidRDefault="001D7D44" w:rsidP="007569C1">
            <w:pPr>
              <w:pStyle w:val="31"/>
            </w:pPr>
            <w:r>
              <w:t>Навыки</w:t>
            </w:r>
          </w:p>
          <w:p w:rsidR="001D7D44" w:rsidRPr="00611841" w:rsidRDefault="001D7D44" w:rsidP="001D7D44">
            <w:pPr>
              <w:pStyle w:val="affff3"/>
              <w:numPr>
                <w:ilvl w:val="0"/>
                <w:numId w:val="11"/>
              </w:numPr>
              <w:rPr>
                <w:rFonts w:cs="Times New Roman"/>
                <w:sz w:val="20"/>
                <w:lang w:val="en-US"/>
              </w:rPr>
            </w:pPr>
            <w:r w:rsidRPr="00611841">
              <w:rPr>
                <w:rFonts w:eastAsia="Microsoft YaHei" w:cs="Times New Roman"/>
                <w:color w:val="000000"/>
                <w:sz w:val="20"/>
                <w:shd w:val="clear" w:color="auto" w:fill="FFFFFF"/>
                <w:lang w:val="en-US"/>
              </w:rPr>
              <w:t>Python</w:t>
            </w:r>
          </w:p>
          <w:p w:rsidR="001D7D44" w:rsidRPr="00611841" w:rsidRDefault="001D7D44" w:rsidP="001D7D44">
            <w:pPr>
              <w:pStyle w:val="affff3"/>
              <w:numPr>
                <w:ilvl w:val="0"/>
                <w:numId w:val="11"/>
              </w:numPr>
              <w:rPr>
                <w:rFonts w:cs="Times New Roman"/>
                <w:sz w:val="20"/>
                <w:lang w:val="en-US"/>
              </w:rPr>
            </w:pPr>
            <w:r w:rsidRPr="00611841">
              <w:rPr>
                <w:rFonts w:eastAsia="Microsoft YaHei" w:cs="Times New Roman"/>
                <w:color w:val="000000"/>
                <w:sz w:val="20"/>
                <w:shd w:val="clear" w:color="auto" w:fill="FFFFFF"/>
                <w:lang w:val="en-US"/>
              </w:rPr>
              <w:t>Pandas</w:t>
            </w:r>
          </w:p>
          <w:p w:rsidR="001D7D44" w:rsidRPr="00611841" w:rsidRDefault="001D7D44" w:rsidP="001D7D44">
            <w:pPr>
              <w:pStyle w:val="affff3"/>
              <w:numPr>
                <w:ilvl w:val="0"/>
                <w:numId w:val="11"/>
              </w:numPr>
              <w:rPr>
                <w:rFonts w:cs="Times New Roman"/>
                <w:sz w:val="20"/>
                <w:lang w:val="en-US"/>
              </w:rPr>
            </w:pPr>
            <w:r w:rsidRPr="00611841">
              <w:rPr>
                <w:rFonts w:eastAsia="Microsoft YaHei" w:cs="Times New Roman"/>
                <w:color w:val="000000"/>
                <w:sz w:val="20"/>
                <w:shd w:val="clear" w:color="auto" w:fill="FFFFFF"/>
                <w:lang w:val="en-US"/>
              </w:rPr>
              <w:t>NumPy</w:t>
            </w:r>
          </w:p>
          <w:p w:rsidR="001D7D44" w:rsidRPr="00611841" w:rsidRDefault="001D7D44" w:rsidP="001D7D44">
            <w:pPr>
              <w:pStyle w:val="affff3"/>
              <w:numPr>
                <w:ilvl w:val="0"/>
                <w:numId w:val="11"/>
              </w:numPr>
              <w:rPr>
                <w:rFonts w:cs="Times New Roman"/>
                <w:sz w:val="20"/>
                <w:lang w:val="en-US"/>
              </w:rPr>
            </w:pPr>
            <w:r w:rsidRPr="00611841">
              <w:rPr>
                <w:rFonts w:eastAsia="Microsoft YaHei" w:cs="Times New Roman"/>
                <w:color w:val="000000"/>
                <w:sz w:val="20"/>
                <w:shd w:val="clear" w:color="auto" w:fill="FFFFFF"/>
                <w:lang w:val="en-US"/>
              </w:rPr>
              <w:t>Sckit-Learn</w:t>
            </w:r>
          </w:p>
          <w:p w:rsidR="001D7D44" w:rsidRPr="00611841" w:rsidRDefault="001D7D44" w:rsidP="001D7D44">
            <w:pPr>
              <w:pStyle w:val="affff3"/>
              <w:numPr>
                <w:ilvl w:val="0"/>
                <w:numId w:val="11"/>
              </w:numPr>
              <w:rPr>
                <w:rFonts w:cs="Times New Roman"/>
                <w:sz w:val="20"/>
                <w:lang w:val="en-US"/>
              </w:rPr>
            </w:pPr>
            <w:r w:rsidRPr="00611841">
              <w:rPr>
                <w:rFonts w:eastAsia="Microsoft YaHei" w:cs="Times New Roman"/>
                <w:color w:val="000000"/>
                <w:sz w:val="20"/>
                <w:shd w:val="clear" w:color="auto" w:fill="FFFFFF"/>
                <w:lang w:val="en-US"/>
              </w:rPr>
              <w:t>Spark</w:t>
            </w:r>
          </w:p>
          <w:p w:rsidR="001D7D44" w:rsidRPr="00611841" w:rsidRDefault="001D7D44" w:rsidP="001D7D44">
            <w:pPr>
              <w:pStyle w:val="affff3"/>
              <w:numPr>
                <w:ilvl w:val="0"/>
                <w:numId w:val="11"/>
              </w:numPr>
              <w:rPr>
                <w:rFonts w:cs="Times New Roman"/>
                <w:sz w:val="20"/>
                <w:lang w:val="en-US"/>
              </w:rPr>
            </w:pPr>
            <w:r w:rsidRPr="00611841">
              <w:rPr>
                <w:rFonts w:eastAsia="Microsoft YaHei" w:cs="Times New Roman"/>
                <w:color w:val="000000"/>
                <w:sz w:val="20"/>
                <w:shd w:val="clear" w:color="auto" w:fill="FFFFFF"/>
                <w:lang w:val="en-US"/>
              </w:rPr>
              <w:t>SQL</w:t>
            </w:r>
          </w:p>
          <w:p w:rsidR="001D7D44" w:rsidRPr="00611841" w:rsidRDefault="001D7D44" w:rsidP="001D7D44">
            <w:pPr>
              <w:pStyle w:val="affff3"/>
              <w:numPr>
                <w:ilvl w:val="0"/>
                <w:numId w:val="11"/>
              </w:numPr>
              <w:rPr>
                <w:rFonts w:cs="Times New Roman"/>
                <w:sz w:val="20"/>
                <w:lang w:val="en-US"/>
              </w:rPr>
            </w:pPr>
            <w:r w:rsidRPr="00611841">
              <w:rPr>
                <w:rFonts w:eastAsia="Microsoft YaHei" w:cs="Times New Roman"/>
                <w:color w:val="000000"/>
                <w:sz w:val="20"/>
                <w:shd w:val="clear" w:color="auto" w:fill="FFFFFF"/>
                <w:lang w:val="en-US"/>
              </w:rPr>
              <w:t>Jupyter Notebook</w:t>
            </w:r>
          </w:p>
          <w:p w:rsidR="001D7D44" w:rsidRPr="00611841" w:rsidRDefault="001D7D44" w:rsidP="001D7D44">
            <w:pPr>
              <w:pStyle w:val="affff3"/>
              <w:numPr>
                <w:ilvl w:val="0"/>
                <w:numId w:val="11"/>
              </w:numPr>
              <w:rPr>
                <w:rFonts w:cs="Times New Roman"/>
                <w:sz w:val="20"/>
                <w:lang w:val="en-US"/>
              </w:rPr>
            </w:pPr>
            <w:r w:rsidRPr="00611841">
              <w:rPr>
                <w:rFonts w:eastAsia="Microsoft YaHei" w:cs="Times New Roman"/>
                <w:color w:val="000000"/>
                <w:sz w:val="20"/>
                <w:shd w:val="clear" w:color="auto" w:fill="FFFFFF"/>
                <w:lang w:val="en-US"/>
              </w:rPr>
              <w:t>Data Cleaning</w:t>
            </w:r>
          </w:p>
          <w:p w:rsidR="001D7D44" w:rsidRPr="00611841" w:rsidRDefault="001D7D44" w:rsidP="001D7D44">
            <w:pPr>
              <w:pStyle w:val="affff3"/>
              <w:numPr>
                <w:ilvl w:val="0"/>
                <w:numId w:val="11"/>
              </w:numPr>
              <w:rPr>
                <w:rFonts w:cs="Times New Roman"/>
                <w:sz w:val="20"/>
                <w:lang w:val="en-US"/>
              </w:rPr>
            </w:pPr>
            <w:r w:rsidRPr="00611841">
              <w:rPr>
                <w:rFonts w:eastAsia="Microsoft YaHei" w:cs="Times New Roman"/>
                <w:color w:val="000000"/>
                <w:sz w:val="20"/>
                <w:shd w:val="clear" w:color="auto" w:fill="FFFFFF"/>
                <w:lang w:val="en-US"/>
              </w:rPr>
              <w:t>Data Visualization</w:t>
            </w:r>
          </w:p>
          <w:p w:rsidR="001D7D44" w:rsidRPr="00611841" w:rsidRDefault="001D7D44" w:rsidP="001D7D44">
            <w:pPr>
              <w:pStyle w:val="affff3"/>
              <w:numPr>
                <w:ilvl w:val="0"/>
                <w:numId w:val="11"/>
              </w:numPr>
              <w:rPr>
                <w:rFonts w:cs="Times New Roman"/>
                <w:sz w:val="20"/>
                <w:lang w:val="en-US"/>
              </w:rPr>
            </w:pPr>
            <w:r w:rsidRPr="00611841">
              <w:rPr>
                <w:rFonts w:eastAsia="Microsoft YaHei" w:cs="Times New Roman"/>
                <w:color w:val="000000"/>
                <w:sz w:val="20"/>
                <w:shd w:val="clear" w:color="auto" w:fill="FFFFFF"/>
                <w:lang w:val="en-US"/>
              </w:rPr>
              <w:t>Statistics</w:t>
            </w:r>
          </w:p>
          <w:p w:rsidR="001D7D44" w:rsidRPr="001D7D44" w:rsidRDefault="001D7D44" w:rsidP="001D7D44">
            <w:pPr>
              <w:pStyle w:val="31"/>
              <w:rPr>
                <w:rFonts w:eastAsia="Microsoft YaHei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eastAsia="Microsoft YaHei" w:cs="Times New Roman"/>
                <w:color w:val="000000"/>
                <w:shd w:val="clear" w:color="auto" w:fill="FFFFFF"/>
              </w:rPr>
              <w:t>Сертификаты</w:t>
            </w:r>
          </w:p>
          <w:p w:rsidR="001D7D44" w:rsidRPr="00611841" w:rsidRDefault="001D7D44" w:rsidP="001D7D44">
            <w:pPr>
              <w:pStyle w:val="affff3"/>
              <w:numPr>
                <w:ilvl w:val="0"/>
                <w:numId w:val="14"/>
              </w:numPr>
              <w:rPr>
                <w:rFonts w:cs="Times New Roman"/>
                <w:sz w:val="18"/>
                <w:lang w:val="en-US"/>
              </w:rPr>
            </w:pPr>
            <w:r w:rsidRPr="00611841">
              <w:rPr>
                <w:rFonts w:cs="Times New Roman"/>
                <w:sz w:val="18"/>
                <w:lang w:val="en-US"/>
              </w:rPr>
              <w:t>Complete Machine Learning and Data Science: Zero to Mastery</w:t>
            </w:r>
          </w:p>
          <w:p w:rsidR="001D7D44" w:rsidRPr="00611841" w:rsidRDefault="001D7D44" w:rsidP="001D7D44">
            <w:pPr>
              <w:ind w:left="360"/>
              <w:rPr>
                <w:rFonts w:cs="Times New Roman"/>
                <w:sz w:val="18"/>
              </w:rPr>
            </w:pPr>
            <w:r w:rsidRPr="00611841">
              <w:rPr>
                <w:rFonts w:cs="Times New Roman"/>
                <w:sz w:val="18"/>
              </w:rPr>
              <w:t>Приобретенные навыки:</w:t>
            </w:r>
          </w:p>
          <w:p w:rsidR="00611841" w:rsidRPr="00611841" w:rsidRDefault="00611841" w:rsidP="00611841">
            <w:pPr>
              <w:pStyle w:val="affff3"/>
              <w:numPr>
                <w:ilvl w:val="0"/>
                <w:numId w:val="15"/>
              </w:numPr>
              <w:rPr>
                <w:rFonts w:cs="Times New Roman"/>
                <w:sz w:val="18"/>
              </w:rPr>
            </w:pPr>
            <w:r w:rsidRPr="00611841">
              <w:rPr>
                <w:rFonts w:cs="Times New Roman"/>
                <w:sz w:val="18"/>
              </w:rPr>
              <w:t>выбор подходящей модели машинного обучения для каждого типа задачи</w:t>
            </w:r>
          </w:p>
          <w:p w:rsidR="001D7D44" w:rsidRPr="00611841" w:rsidRDefault="001D7D44" w:rsidP="00611841">
            <w:pPr>
              <w:pStyle w:val="affff3"/>
              <w:numPr>
                <w:ilvl w:val="0"/>
                <w:numId w:val="15"/>
              </w:numPr>
              <w:rPr>
                <w:rFonts w:cs="Times New Roman"/>
                <w:sz w:val="18"/>
              </w:rPr>
            </w:pPr>
            <w:r w:rsidRPr="00611841">
              <w:rPr>
                <w:rFonts w:cs="Times New Roman"/>
                <w:sz w:val="18"/>
              </w:rPr>
              <w:t xml:space="preserve">построение нейронной сети, используя </w:t>
            </w:r>
            <w:r w:rsidRPr="00611841">
              <w:rPr>
                <w:rFonts w:cs="Times New Roman"/>
                <w:sz w:val="18"/>
                <w:lang w:val="en-US"/>
              </w:rPr>
              <w:t>TensorFlow</w:t>
            </w:r>
          </w:p>
          <w:p w:rsidR="00611841" w:rsidRPr="00611841" w:rsidRDefault="00611841" w:rsidP="00611841">
            <w:pPr>
              <w:pStyle w:val="affff3"/>
              <w:numPr>
                <w:ilvl w:val="0"/>
                <w:numId w:val="14"/>
              </w:numPr>
              <w:rPr>
                <w:rFonts w:cs="Times New Roman"/>
                <w:sz w:val="18"/>
              </w:rPr>
            </w:pPr>
            <w:r w:rsidRPr="00611841">
              <w:rPr>
                <w:rFonts w:cs="Times New Roman"/>
                <w:sz w:val="18"/>
              </w:rPr>
              <w:t>Основы статистики</w:t>
            </w:r>
          </w:p>
          <w:p w:rsidR="00611841" w:rsidRPr="00611841" w:rsidRDefault="00611841" w:rsidP="00611841">
            <w:pPr>
              <w:ind w:left="360"/>
              <w:rPr>
                <w:rFonts w:cs="Times New Roman"/>
                <w:sz w:val="18"/>
                <w:szCs w:val="20"/>
              </w:rPr>
            </w:pPr>
            <w:r w:rsidRPr="00611841">
              <w:rPr>
                <w:rFonts w:cs="Times New Roman"/>
                <w:sz w:val="18"/>
                <w:szCs w:val="20"/>
              </w:rPr>
              <w:t>Приобретенные навыки:</w:t>
            </w:r>
          </w:p>
          <w:p w:rsidR="001D7D44" w:rsidRPr="00611841" w:rsidRDefault="00611841" w:rsidP="00611841">
            <w:pPr>
              <w:pStyle w:val="affff3"/>
              <w:numPr>
                <w:ilvl w:val="0"/>
                <w:numId w:val="16"/>
              </w:numPr>
              <w:rPr>
                <w:rFonts w:cs="Times New Roman"/>
                <w:sz w:val="18"/>
                <w:szCs w:val="20"/>
              </w:rPr>
            </w:pPr>
            <w:r w:rsidRPr="00611841">
              <w:rPr>
                <w:rFonts w:cs="Times New Roman"/>
                <w:sz w:val="18"/>
                <w:szCs w:val="20"/>
              </w:rPr>
              <w:t>Основные принципы статистического анализа</w:t>
            </w:r>
          </w:p>
          <w:p w:rsidR="00611841" w:rsidRDefault="00611841" w:rsidP="00611841">
            <w:pPr>
              <w:pStyle w:val="affff3"/>
              <w:numPr>
                <w:ilvl w:val="0"/>
                <w:numId w:val="16"/>
              </w:numPr>
              <w:rPr>
                <w:rFonts w:cs="Times New Roman"/>
                <w:sz w:val="18"/>
                <w:szCs w:val="20"/>
              </w:rPr>
            </w:pPr>
            <w:r w:rsidRPr="00611841">
              <w:rPr>
                <w:rFonts w:cs="Times New Roman"/>
                <w:sz w:val="18"/>
                <w:szCs w:val="20"/>
              </w:rPr>
              <w:t>Интерпретация и визуализация получаемых результатов</w:t>
            </w:r>
          </w:p>
          <w:p w:rsidR="00611841" w:rsidRPr="00611841" w:rsidRDefault="00611841" w:rsidP="00611841">
            <w:pPr>
              <w:pStyle w:val="affff3"/>
              <w:numPr>
                <w:ilvl w:val="0"/>
                <w:numId w:val="14"/>
              </w:numPr>
              <w:rPr>
                <w:rFonts w:cs="Times New Roman"/>
                <w:sz w:val="14"/>
                <w:szCs w:val="20"/>
              </w:rPr>
            </w:pPr>
            <w:r w:rsidRPr="00611841">
              <w:rPr>
                <w:sz w:val="18"/>
              </w:rPr>
              <w:t>С другими сертификатами можно ознакомиться здесь:</w:t>
            </w:r>
          </w:p>
          <w:p w:rsidR="00E977C0" w:rsidRPr="00E977C0" w:rsidRDefault="00502C38" w:rsidP="00E977C0">
            <w:pPr>
              <w:pStyle w:val="affff3"/>
              <w:rPr>
                <w:sz w:val="20"/>
              </w:rPr>
            </w:pPr>
            <w:hyperlink r:id="rId11" w:history="1">
              <w:r w:rsidR="00611841" w:rsidRPr="00611841">
                <w:rPr>
                  <w:rStyle w:val="afff7"/>
                  <w:sz w:val="20"/>
                </w:rPr>
                <w:t>alyona.pythonanywhere.com</w:t>
              </w:r>
            </w:hyperlink>
          </w:p>
        </w:tc>
        <w:tc>
          <w:tcPr>
            <w:tcW w:w="6450" w:type="dxa"/>
            <w:tcMar>
              <w:top w:w="504" w:type="dxa"/>
              <w:left w:w="0" w:type="dxa"/>
            </w:tcMar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Макетная таблица заголовка"/>
            </w:tblPr>
            <w:tblGrid>
              <w:gridCol w:w="6450"/>
            </w:tblGrid>
            <w:tr w:rsidR="00C612DA" w:rsidRPr="00447F26" w:rsidTr="00C76940">
              <w:trPr>
                <w:trHeight w:hRule="exact" w:val="1289"/>
              </w:trPr>
              <w:tc>
                <w:tcPr>
                  <w:tcW w:w="6450" w:type="dxa"/>
                  <w:vAlign w:val="center"/>
                </w:tcPr>
                <w:p w:rsidR="00C612DA" w:rsidRPr="0013738A" w:rsidRDefault="00502C38" w:rsidP="00C612DA">
                  <w:pPr>
                    <w:pStyle w:val="1"/>
                    <w:outlineLvl w:val="0"/>
                  </w:pPr>
                  <w:sdt>
                    <w:sdtPr>
                      <w:alias w:val="Введите свое имя:"/>
                      <w:tag w:val="Введите свое имя:"/>
                      <w:id w:val="-296147368"/>
                      <w:placeholder>
                        <w:docPart w:val="829547C53062408BA24772F96896A2E1"/>
                      </w:placeholder>
                      <w15:appearance w15:val="hidden"/>
                    </w:sdtPr>
                    <w:sdtEndPr/>
                    <w:sdtContent>
                      <w:r w:rsidR="008C26FE">
                        <w:t>Алёна</w:t>
                      </w:r>
                      <w:r w:rsidR="008C26FE" w:rsidRPr="0013738A">
                        <w:t xml:space="preserve"> </w:t>
                      </w:r>
                      <w:r w:rsidR="008C26FE">
                        <w:t>А</w:t>
                      </w:r>
                      <w:bookmarkStart w:id="0" w:name="_GoBack"/>
                      <w:bookmarkEnd w:id="0"/>
                      <w:r w:rsidR="008C26FE">
                        <w:t>кимочева</w:t>
                      </w:r>
                    </w:sdtContent>
                  </w:sdt>
                </w:p>
                <w:p w:rsidR="00906BEE" w:rsidRPr="0013738A" w:rsidRDefault="00502C38" w:rsidP="0013738A">
                  <w:pPr>
                    <w:pStyle w:val="21"/>
                    <w:outlineLvl w:val="1"/>
                  </w:pPr>
                  <w:sdt>
                    <w:sdtPr>
                      <w:rPr>
                        <w:lang w:val="en-US"/>
                      </w:rPr>
                      <w:alias w:val="Введите профессию или сферу деятельности:"/>
                      <w:tag w:val="Введите профессию или сферу деятельности:"/>
                      <w:id w:val="-223601802"/>
                      <w:placeholder>
                        <w:docPart w:val="97F465B068C54D2CB25F169F424352D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3738A">
                        <w:rPr>
                          <w:lang w:val="en-US"/>
                        </w:rPr>
                        <w:t>Data Analyst</w:t>
                      </w:r>
                    </w:sdtContent>
                  </w:sdt>
                </w:p>
              </w:tc>
            </w:tr>
          </w:tbl>
          <w:p w:rsidR="002C2CDD" w:rsidRPr="0013738A" w:rsidRDefault="008C26FE" w:rsidP="007569C1">
            <w:pPr>
              <w:pStyle w:val="31"/>
            </w:pPr>
            <w:r>
              <w:t>Проекты</w:t>
            </w:r>
          </w:p>
          <w:p w:rsidR="00611841" w:rsidRPr="0013738A" w:rsidRDefault="00502C38" w:rsidP="007569C1">
            <w:pPr>
              <w:rPr>
                <w:rFonts w:asciiTheme="majorHAnsi" w:hAnsiTheme="majorHAnsi"/>
              </w:rPr>
            </w:pPr>
            <w:hyperlink r:id="rId12" w:history="1">
              <w:r w:rsidR="00611841" w:rsidRPr="00611841">
                <w:rPr>
                  <w:rStyle w:val="afff7"/>
                  <w:rFonts w:asciiTheme="majorHAnsi" w:hAnsiTheme="majorHAnsi"/>
                  <w:lang w:val="en-US"/>
                </w:rPr>
                <w:t>Oregon</w:t>
              </w:r>
              <w:r w:rsidR="00611841" w:rsidRPr="0013738A">
                <w:rPr>
                  <w:rStyle w:val="afff7"/>
                  <w:rFonts w:asciiTheme="majorHAnsi" w:hAnsiTheme="majorHAnsi"/>
                </w:rPr>
                <w:t xml:space="preserve"> </w:t>
              </w:r>
              <w:r w:rsidR="00611841" w:rsidRPr="00611841">
                <w:rPr>
                  <w:rStyle w:val="afff7"/>
                  <w:rFonts w:asciiTheme="majorHAnsi" w:hAnsiTheme="majorHAnsi"/>
                  <w:lang w:val="en-US"/>
                </w:rPr>
                <w:t>Wildlife</w:t>
              </w:r>
            </w:hyperlink>
          </w:p>
          <w:p w:rsidR="002C2CDD" w:rsidRDefault="00611841" w:rsidP="00611841">
            <w:pPr>
              <w:pStyle w:val="affff3"/>
              <w:numPr>
                <w:ilvl w:val="0"/>
                <w:numId w:val="14"/>
              </w:numPr>
            </w:pPr>
            <w:r>
              <w:t>Построена модель, классифицирующая изображение</w:t>
            </w:r>
          </w:p>
          <w:p w:rsidR="00611841" w:rsidRDefault="00F9118D" w:rsidP="00611841">
            <w:pPr>
              <w:pStyle w:val="affff3"/>
              <w:numPr>
                <w:ilvl w:val="0"/>
                <w:numId w:val="14"/>
              </w:numPr>
            </w:pPr>
            <w:r>
              <w:rPr>
                <w:lang w:val="en-US"/>
              </w:rPr>
              <w:t>Mobile net</w:t>
            </w:r>
            <w:r w:rsidR="00611841">
              <w:rPr>
                <w:lang w:val="en-US"/>
              </w:rPr>
              <w:t xml:space="preserve"> v2 model</w:t>
            </w:r>
          </w:p>
          <w:p w:rsidR="00611841" w:rsidRPr="002E2469" w:rsidRDefault="00611841" w:rsidP="00611841">
            <w:pPr>
              <w:pStyle w:val="affff3"/>
              <w:numPr>
                <w:ilvl w:val="0"/>
                <w:numId w:val="14"/>
              </w:numPr>
            </w:pPr>
            <w:r>
              <w:rPr>
                <w:lang w:val="en-US"/>
              </w:rPr>
              <w:t>Tensor Flow</w:t>
            </w:r>
          </w:p>
          <w:p w:rsidR="002E2469" w:rsidRPr="00906BEE" w:rsidRDefault="002E2469" w:rsidP="002E2469">
            <w:pPr>
              <w:pStyle w:val="affff3"/>
            </w:pPr>
          </w:p>
          <w:p w:rsidR="001F4824" w:rsidRPr="00C822D3" w:rsidRDefault="00502C38" w:rsidP="001F4824">
            <w:pPr>
              <w:rPr>
                <w:rFonts w:asciiTheme="majorHAnsi" w:hAnsiTheme="majorHAnsi"/>
                <w:lang w:val="en-US"/>
              </w:rPr>
            </w:pPr>
            <w:hyperlink r:id="rId13" w:history="1">
              <w:r w:rsidR="001F4824" w:rsidRPr="00C822D3">
                <w:rPr>
                  <w:rStyle w:val="afff7"/>
                  <w:rFonts w:asciiTheme="majorHAnsi" w:hAnsiTheme="majorHAnsi"/>
                  <w:lang w:val="en-US"/>
                </w:rPr>
                <w:t>Networks : Company Emails</w:t>
              </w:r>
            </w:hyperlink>
          </w:p>
          <w:p w:rsidR="001F4824" w:rsidRDefault="001F4824" w:rsidP="001F4824">
            <w:pPr>
              <w:pStyle w:val="affff3"/>
              <w:numPr>
                <w:ilvl w:val="0"/>
                <w:numId w:val="17"/>
              </w:numPr>
            </w:pPr>
            <w:r>
              <w:t>Построена модель, предсказывающая образование связей сети</w:t>
            </w:r>
          </w:p>
          <w:p w:rsidR="001F4824" w:rsidRDefault="001F4824" w:rsidP="001F4824">
            <w:pPr>
              <w:pStyle w:val="affff3"/>
              <w:numPr>
                <w:ilvl w:val="0"/>
                <w:numId w:val="1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NetworkX</w:t>
            </w:r>
            <w:proofErr w:type="spellEnd"/>
          </w:p>
          <w:p w:rsidR="001F4824" w:rsidRPr="00C822D3" w:rsidRDefault="001F4824" w:rsidP="001F4824">
            <w:pPr>
              <w:pStyle w:val="affff3"/>
              <w:numPr>
                <w:ilvl w:val="0"/>
                <w:numId w:val="17"/>
              </w:numPr>
              <w:rPr>
                <w:lang w:val="en-US"/>
              </w:rPr>
            </w:pPr>
            <w:proofErr w:type="spellStart"/>
            <w:r w:rsidRPr="00C822D3">
              <w:rPr>
                <w:rFonts w:cs="Times New Roman"/>
              </w:rPr>
              <w:t>Gradient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C822D3">
              <w:rPr>
                <w:rFonts w:cs="Times New Roman"/>
              </w:rPr>
              <w:t>Boosting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C822D3">
              <w:rPr>
                <w:rFonts w:cs="Times New Roman"/>
              </w:rPr>
              <w:t>Classifier</w:t>
            </w:r>
            <w:proofErr w:type="spellEnd"/>
          </w:p>
          <w:p w:rsidR="001F4824" w:rsidRDefault="001F4824" w:rsidP="001F4824">
            <w:pPr>
              <w:rPr>
                <w:lang w:val="en-US"/>
              </w:rPr>
            </w:pPr>
          </w:p>
          <w:p w:rsidR="001F4824" w:rsidRDefault="00502C38" w:rsidP="001F4824">
            <w:pPr>
              <w:rPr>
                <w:rFonts w:asciiTheme="majorHAnsi" w:hAnsiTheme="majorHAnsi"/>
                <w:u w:val="single"/>
                <w:lang w:val="en-US"/>
              </w:rPr>
            </w:pPr>
            <w:hyperlink r:id="rId14" w:history="1">
              <w:r w:rsidR="001F4824" w:rsidRPr="00C822D3">
                <w:rPr>
                  <w:rStyle w:val="afff7"/>
                  <w:rFonts w:asciiTheme="majorHAnsi" w:hAnsiTheme="majorHAnsi"/>
                  <w:lang w:val="en-US"/>
                </w:rPr>
                <w:t>Spam Or Not</w:t>
              </w:r>
            </w:hyperlink>
          </w:p>
          <w:p w:rsidR="001F4824" w:rsidRDefault="001F4824" w:rsidP="001F4824">
            <w:pPr>
              <w:pStyle w:val="affff3"/>
              <w:numPr>
                <w:ilvl w:val="0"/>
                <w:numId w:val="18"/>
              </w:numPr>
            </w:pPr>
            <w:r>
              <w:t>Построена модель, классифицирующая текстовое сообщение</w:t>
            </w:r>
          </w:p>
          <w:p w:rsidR="001F4824" w:rsidRDefault="001F4824" w:rsidP="001F4824">
            <w:pPr>
              <w:pStyle w:val="affff3"/>
              <w:numPr>
                <w:ilvl w:val="0"/>
                <w:numId w:val="18"/>
              </w:numPr>
            </w:pPr>
            <w:proofErr w:type="spellStart"/>
            <w:r w:rsidRPr="00C822D3">
              <w:t>Count</w:t>
            </w:r>
            <w:proofErr w:type="spellEnd"/>
            <w:r w:rsidRPr="00C822D3">
              <w:t xml:space="preserve"> </w:t>
            </w:r>
            <w:proofErr w:type="spellStart"/>
            <w:r w:rsidRPr="00C822D3">
              <w:t>Vectorizer</w:t>
            </w:r>
            <w:proofErr w:type="spellEnd"/>
            <w:r>
              <w:t xml:space="preserve">, </w:t>
            </w:r>
            <w:proofErr w:type="spellStart"/>
            <w:r w:rsidRPr="00C822D3">
              <w:t>Tfidf</w:t>
            </w:r>
            <w:proofErr w:type="spellEnd"/>
            <w:r w:rsidRPr="00C822D3">
              <w:t xml:space="preserve"> </w:t>
            </w:r>
            <w:proofErr w:type="spellStart"/>
            <w:r w:rsidRPr="00C822D3">
              <w:t>Vectorizer</w:t>
            </w:r>
            <w:proofErr w:type="spellEnd"/>
          </w:p>
          <w:p w:rsidR="001F4824" w:rsidRDefault="001F4824" w:rsidP="001F4824">
            <w:pPr>
              <w:pStyle w:val="affff3"/>
              <w:numPr>
                <w:ilvl w:val="0"/>
                <w:numId w:val="18"/>
              </w:numPr>
              <w:rPr>
                <w:lang w:val="en-US"/>
              </w:rPr>
            </w:pPr>
            <w:r w:rsidRPr="00C822D3">
              <w:rPr>
                <w:lang w:val="en-US"/>
              </w:rPr>
              <w:t>Multinomial</w:t>
            </w:r>
            <w:r>
              <w:rPr>
                <w:lang w:val="en-US"/>
              </w:rPr>
              <w:t xml:space="preserve"> </w:t>
            </w:r>
            <w:r w:rsidRPr="00C822D3">
              <w:rPr>
                <w:lang w:val="en-US"/>
              </w:rPr>
              <w:t xml:space="preserve">NB, </w:t>
            </w:r>
            <w:r>
              <w:rPr>
                <w:lang w:val="en-US"/>
              </w:rPr>
              <w:t xml:space="preserve">SVC, </w:t>
            </w:r>
            <w:r w:rsidRPr="00C822D3">
              <w:rPr>
                <w:lang w:val="en-US"/>
              </w:rPr>
              <w:t>Logistic</w:t>
            </w:r>
            <w:r>
              <w:rPr>
                <w:lang w:val="en-US"/>
              </w:rPr>
              <w:t xml:space="preserve"> </w:t>
            </w:r>
            <w:r w:rsidRPr="00C822D3">
              <w:rPr>
                <w:lang w:val="en-US"/>
              </w:rPr>
              <w:t>Regression</w:t>
            </w:r>
          </w:p>
          <w:p w:rsidR="007D7587" w:rsidRDefault="007D7587" w:rsidP="00611841"/>
          <w:p w:rsidR="00611841" w:rsidRDefault="00611841" w:rsidP="00611841">
            <w:r>
              <w:t>С другими проектами можно ознакомиться по ссылке</w:t>
            </w:r>
            <w:r w:rsidRPr="00611841">
              <w:t>:</w:t>
            </w:r>
          </w:p>
          <w:p w:rsidR="00611841" w:rsidRPr="00611841" w:rsidRDefault="00611841" w:rsidP="00611841">
            <w:r>
              <w:t xml:space="preserve">             </w:t>
            </w:r>
            <w:hyperlink r:id="rId15" w:history="1">
              <w:r w:rsidRPr="00611841">
                <w:rPr>
                  <w:rStyle w:val="afff7"/>
                </w:rPr>
                <w:t>Проекты</w:t>
              </w:r>
            </w:hyperlink>
          </w:p>
          <w:p w:rsidR="002C2CDD" w:rsidRPr="00906BEE" w:rsidRDefault="00502C38" w:rsidP="007569C1">
            <w:pPr>
              <w:pStyle w:val="31"/>
            </w:pPr>
            <w:sdt>
              <w:sdtPr>
                <w:alias w:val="Образование:"/>
                <w:tag w:val="Образование:"/>
                <w:id w:val="1349516922"/>
                <w:placeholder>
                  <w:docPart w:val="0E3ED34322AC40BBA62F2E22497BCC9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Образование</w:t>
                </w:r>
              </w:sdtContent>
            </w:sdt>
          </w:p>
          <w:p w:rsidR="002C2CDD" w:rsidRPr="00906BEE" w:rsidRDefault="008C26FE" w:rsidP="007569C1">
            <w:pPr>
              <w:pStyle w:val="41"/>
            </w:pPr>
            <w:r>
              <w:t>Магистр</w:t>
            </w:r>
            <w:r w:rsidR="002C2CDD" w:rsidRPr="00906BEE">
              <w:rPr>
                <w:lang w:bidi="ru-RU"/>
              </w:rPr>
              <w:t xml:space="preserve"> • </w:t>
            </w:r>
            <w:r>
              <w:t>2020</w:t>
            </w:r>
            <w:r w:rsidR="002C2CDD" w:rsidRPr="00906BEE">
              <w:rPr>
                <w:lang w:bidi="ru-RU"/>
              </w:rPr>
              <w:t xml:space="preserve"> • </w:t>
            </w:r>
            <w:r>
              <w:t>МГТУ им. Н.Э. Баумана</w:t>
            </w:r>
          </w:p>
          <w:p w:rsidR="002C2CDD" w:rsidRPr="00906BEE" w:rsidRDefault="001D7D44" w:rsidP="007569C1">
            <w:r>
              <w:t>ВКР на тему: «Терминальное управление вертолетом с учетом ограничений»</w:t>
            </w:r>
          </w:p>
          <w:p w:rsidR="002C2CDD" w:rsidRPr="00906BEE" w:rsidRDefault="008C26FE" w:rsidP="007569C1">
            <w:pPr>
              <w:pStyle w:val="41"/>
            </w:pPr>
            <w:r>
              <w:t>Бакалавр</w:t>
            </w:r>
            <w:r w:rsidR="002C2CDD" w:rsidRPr="00906BEE">
              <w:rPr>
                <w:lang w:bidi="ru-RU"/>
              </w:rPr>
              <w:t xml:space="preserve"> • </w:t>
            </w:r>
            <w:r>
              <w:t>2018</w:t>
            </w:r>
            <w:r w:rsidR="002C2CDD" w:rsidRPr="00906BEE">
              <w:rPr>
                <w:lang w:bidi="ru-RU"/>
              </w:rPr>
              <w:t xml:space="preserve"> • </w:t>
            </w:r>
            <w:r>
              <w:t>МГТУ им. Н.Э. Баумана</w:t>
            </w:r>
          </w:p>
          <w:p w:rsidR="00741125" w:rsidRPr="00906BEE" w:rsidRDefault="001D7D44" w:rsidP="00611841">
            <w:r>
              <w:t>ВКР на тему: «</w:t>
            </w:r>
            <w:r w:rsidR="008C26FE">
              <w:t>Математическое моделирование распределени</w:t>
            </w:r>
            <w:r>
              <w:t>я тепла в цилиндрической трубке»</w:t>
            </w:r>
          </w:p>
        </w:tc>
      </w:tr>
    </w:tbl>
    <w:p w:rsidR="00C62C50" w:rsidRPr="00C76940" w:rsidRDefault="00C62C50" w:rsidP="00C76940">
      <w:pPr>
        <w:tabs>
          <w:tab w:val="left" w:pos="3645"/>
        </w:tabs>
      </w:pPr>
    </w:p>
    <w:sectPr w:rsidR="00C62C50" w:rsidRPr="00C76940" w:rsidSect="00B56BC2">
      <w:footerReference w:type="default" r:id="rId16"/>
      <w:footerReference w:type="first" r:id="rId17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C38" w:rsidRDefault="00502C38" w:rsidP="00713050">
      <w:pPr>
        <w:spacing w:line="240" w:lineRule="auto"/>
      </w:pPr>
      <w:r>
        <w:separator/>
      </w:r>
    </w:p>
  </w:endnote>
  <w:endnote w:type="continuationSeparator" w:id="0">
    <w:p w:rsidR="00502C38" w:rsidRDefault="00502C3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98A" w:rsidRPr="00E977C0" w:rsidRDefault="00C2098A" w:rsidP="00E977C0">
    <w:pPr>
      <w:pStyle w:val="ab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47" w:type="pct"/>
      <w:tblInd w:w="-567" w:type="dxa"/>
      <w:tblLayout w:type="fixed"/>
      <w:tblLook w:val="04A0" w:firstRow="1" w:lastRow="0" w:firstColumn="1" w:lastColumn="0" w:noHBand="0" w:noVBand="1"/>
      <w:tblDescription w:val="Макетная таблица нижнего колонтитула для контактных данных"/>
    </w:tblPr>
    <w:tblGrid>
      <w:gridCol w:w="2630"/>
      <w:gridCol w:w="2630"/>
      <w:gridCol w:w="2631"/>
      <w:gridCol w:w="3782"/>
    </w:tblGrid>
    <w:tr w:rsidR="00217980" w:rsidTr="00E977C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8437B6" w:rsidP="00217980">
          <w:pPr>
            <w:pStyle w:val="ab"/>
          </w:pPr>
          <w:r>
            <w:rPr>
              <w:noProof/>
              <w:lang w:eastAsia="ru-RU"/>
            </w:rPr>
            <w:drawing>
              <wp:inline distT="0" distB="0" distL="0" distR="0">
                <wp:extent cx="684535" cy="409575"/>
                <wp:effectExtent l="0" t="0" r="1270" b="0"/>
                <wp:docPr id="17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kitty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273" cy="4100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8C26FE" w:rsidP="00217980">
          <w:pPr>
            <w:pStyle w:val="ab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7FCAB3B8" wp14:editId="1E5DA0B8">
                    <wp:extent cx="329184" cy="329184"/>
                    <wp:effectExtent l="0" t="0" r="13970" b="13970"/>
                    <wp:docPr id="40" name="Группа 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Кружок вокруг символа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Символ LinkedIn" descr="Значок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EB2085" id="Группа 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RkJBIAAGVkAAAOAAAAZHJzL2Uyb0RvYy54bWzsXd2KW8kRvg/kHYQuA95Rnz+dM+x4Wdu7&#10;y4KzWViHXMuSZjSsRlIk2eNNCCTkIg+Qi0CukjdYEgghv5AnGL9RvqruPqoen+rudSBXswuWxirV&#10;6aqvurp+usYffvTmZj16vdwfrrebi7H5YDIeLTfz7eJ6c3Ux/vGLTx+149HhONssZuvtZnkx/mZ5&#10;GH/0+Pvf+/B2d74stqvterHcj8Bkczi/3V2MV8fj7vzs7DBfLW9mhw+2u+UGH15u9zezI37cX50t&#10;9rNbcL9ZnxWTSXN2u90vdvvtfHk44G+f2Q/Hj5n/5eVyfvzR5eVheRytL8ZY25H/3POfL+nPs8cf&#10;zs6v9rPd6nruljF7j1XczK43eGjP6tnsOBu92l+/w+rmer7fHraXxw/m25uz7eXl9XzJMkAaM7kn&#10;zWf77asdy3J1fnu169UE1d7T03uznX/x+sv96HpxMa6gns3sBhjd/fbtL9/++u7f+P/b//zBNCzY&#10;8s3x+eFIIuKdFe3nT01bPpt+2jx6UnXto6p8Uj7qqvbJIzMt2id18fHHzSfVL0jFZ/wt/v7Z7e7q&#10;nJ9KGPHbz/a7r3Zf7q368Pb5dv71YbTZPl3NNlfLjw87oAjbYkb3v0I/X9nvj17e/nC7wPpnr45b&#10;XvOby/0NcYWaR28Y8296zEmKOf6yLDrTVuPRHB+592wT8xUM551vzVefuO9VpbFfojdWRPs4FtAt&#10;iUSEXR9O0B3+N+i+Ws12S7aIg1WihQ5LcdD9nqH7y92/7v42uvsTvfBf/Hn09ld3f737B//V3+++&#10;HT2/3ny9XHy+oaXTGoGIx+BgASCZgk/ohwNwej89q/qanc9fHY6fLbcM1ew1rIQBuFo4e7taOOFe&#10;wEIvb9bYnz84G8HG6tHtqKxqVj92Xk8GbfRkk9FqkKYQNKYrS4VVKclKhResp39eYcpK4VULsqpT&#10;eDWCqCiLqcJrKsjMRGMG33taWA2yYX11gsy0GjMjtV80U42bkeov2lYR1EgEirbUJDUSgmoy1dgF&#10;IHT66iQKdVVo7CQOpZmopiaBaDqjsZNIlIVR2Uko2rpW2BUSirJUV1dIKMyk1KQtJBZlOdUsuJBY&#10;mMJoplJIMMqqKBTDKyQYpjKNJm+ARlVptlJINExTqJs/gCPCT8KBs06Dtwzw0OWlI+O0ISelJm+Z&#10;iUcp8SgKeLFhZ1cGeOj2Uko8ikrVXxngoZtzKfEo6k6VN8BD322lxKOYNhoeFMqc9Kw7gyrAozMq&#10;P4lHxFdVEo9yUmnyVhKPiCutJB6laTR8K4lHoTv6SuJRFo3mDyqJR+QUqiQeZVlp66sDPCInpMSj&#10;rCba+mqJR+T0rgM8qlI7i2qJRySwqAM8EHko+62WeJgafm344K0DPCLrk3iYUj0+6gAPXX+NxMOY&#10;Qot+mgAPHd9G4tFVRhG3CeDQza+RcEynKrsADX13NBKNxmiHWxOAoW/eRoJR6auTWCDH0GxlKrFA&#10;NKvobiqhiLi+qYSiwAkzbHlTCUXEM08lFAYOTWEnoYgcHFMJxVSVVSIROdamEomi1dYWAKEfum0A&#10;hMKslTBEIoJWwqBtr1aCEAlXKD09HWeanK3EIBJMtVkYtBKDSKjXSgx0A2klCJFItJMg6ObbSRj0&#10;OLkLUFD3Vidx0IP4TsKgb/xO4qBnGJ2EQfdKncRBT386CYPuMjsJQyQ3m0gYdIduJhKHWOoogYgc&#10;OLAMYep6YmsmEovIiYhYUjBUs24zkWhETmwzkXgYLeAxE4lHJKKAiGJ9Ml9ByayvgMxWvigyf7Nx&#10;VRG8G6E8RvUsKnHttgcqVlGJBIWsF74kBSr6VCEGKkRcuvpVnBgaJ+I6ixjqJOJpFjF0RcRdFjGV&#10;IYgaZQZbdYuvmsoMTJ4npHFSmjwxURu13PMENU5Skycqpfm0dqTxOaJSFs/keaJSks7keaIWTlTk&#10;2FmLcaIWeaJSBk2L6WupcVQpQWbyPFEp/2XyPFEpvWXyPFFLJyqy0xzNUHJK3JF8ZpE7UZFbZpE7&#10;UZE6ZpE7UZEZZpE7UZH45ZBT3kei2hItPFocVUrrmDxPVMramDxPVErKmDxP1NqJipwqR1RKqYg7&#10;UqYscicqUqIscidqkycqZTy8mDxRKaNh8jxRKWMhcqQkOWunjITJ80SljIPJ80SljILJ80SllIHJ&#10;80SlnIDIEfbniEpRP5PniUpxPZPniUqBO5PniUqROZPniUqRN5EjtM4RlUJrJs8TlWJnJs8TlYJj&#10;Js8TlaJfJs8T1VB4S/QUv+YIayZOWopP877g5KX4M+8LTmIKMPO+4GSmCFJ8wTpZFyPu0Ti93/je&#10;j0dofL+k7yBqnB0ptPRvR7fogVJDbbRyb+iTm+3r5Yst0xwpxqRwlvXH3XM88ESw3kQJ/cf+dWf5&#10;obDO/ConiP/YvzoydOmYDB0hK7D/3L9aumJCZWzA24ce/nP/6uhQh7SP9Qr0n/tXR4cCKNNNPTL+&#10;c//q6NCts+vrEfEE/tURVoj/aIFIl+OSoJJrCZE+R0VGaZ0JkTHHCdG2s4TwDlGOU3egwRzihOjc&#10;MUfkpnHCzglT4UCIPhr1euaI3DlKiAK7BRDZc5yQs0AoHLl9gpBKlCCcJtZILTwmRO0hzhFVTibs&#10;UsKgK8OEVByJs0RDzVIahPAxTVInz1KiVRenRK3YUpYmDiN18ywl2nUJni4wRjodN7YSHTjLEy27&#10;BE9yTrR1pshHorL3PMm7xCn9Ojs4jjilkx0uJvV0p09cB0hQeoyozhl/uscd/iihT29LVImN8/Tm&#10;WdTIq6Oye4unYnGcEpV4xqhoED5Fefp9SfXsOKXf6tR8i1IW3ntQyT1B6RxS0SXWyQ8lq6OWXpxn&#10;7zapohSTnbp+rCVq68UpvXNnpxPl6c8Lau3FefojiC4PxCn9qUbtvTilPyfhdhKy+5OXWnxxnv4s&#10;h+3Hn05dQKtPtNGiPKlq7yjR54zpsw90/CUjxDr+KPev9kin4n0mT3QDM9dZuTMmLTs6go5nQp8o&#10;5NuwMYkRFWktzxTuOLCcPlO2hEKyZZkyTzpVeb+R04khhEq3JUxtosalN7jKE7dNiiWytnrt6jhJ&#10;74FOAXNMOqTKRQBJH0cxGa0x6TZR4beEKU9McSNzTDl31PgdYeK8oNiWOaaOIC6VkzCpU23qhE6d&#10;k3QpgfilTl4cokyXOsvpAhr4wcHEbdGRpcIN6yfS8Yt9aCog8otLhVhOWGoLRjeUUx46KvFj1oFB&#10;jcEoP48u3Ek8VvX2kgx/vQWmAmpv0qkI3e+RZMjvNl0qh/C7OJWUeLeQynK8n0mlTd5xpfKw3hMm&#10;EjvvWkk/MRfsfXUq9fTOn/CL8euPk1R23J9QpwqIP5T9qzuc/aGXSOCpjci7rq9uez7+1fHzB3Oi&#10;wEBtRLuLE6GLDx4SO+R+2cWvar7eHpZWpVTP4dv2fWGH6kHievVhu75efHq9XlM5h4cslk/X+9Hr&#10;GcYjZvP5cnP0QXNAud5Qach2GoMP8lns9ofjs9lhZZ/FTMgOZueYcdgs+N1qOVt84t4fZ9dr+56D&#10;LncXna6f2/vqL7eLb3AVHZMnGA1Ybfc/G49uMcVxMT789NVsvxyP1p9vcNe+MxWd00f+oaqnFKbt&#10;5Scv5SebVzdPt9AEDuzZZg6uF+Ojf/v0aKdGMLYB5T7ffLWbEyGXxSDaizc/me13I5ISX8JwwRdb&#10;f1d/du4vtUMUIrC0TiQriPsBkwL/r5EBZPFuZOCPp8GA01jAaLE8zCHx3e/u/nn37dvf8EBBemgA&#10;UxufLK6PX26vN0eo3xrT+00RGH+22ZjWzp3QxAaybzt5UfTRrh/0kKbulS766KcRAZhBf6OmxD3I&#10;25Fp7FGmDRLUuKG+IiqOAiQVNNnzKuhq8hArLLknIiYKLwSfJ7LCaNzgp3oyuu45vDB4n54Kzo0u&#10;vg0tTd5oqPHIYWaIlgQzXOUdZobgqyer+cLlkMqCWQI4ehUA7MQTO9y1G15bMEsAt6tJShbVs2tU&#10;USkF6MlMXavsJAzNlC6DDAob4FC3qrASiKmuuwCJZkLXI4dgpSJzL0XL9w+HVkcesScDAV1WG2KH&#10;Swgnurajq7mD7ORuAAHdVhtkJ6HopnQzd5BdAAW2qMZOQkGMNH4BFkWrQRtOEkx4sGNwfQEYyNy0&#10;9UkwcHtJU18wSWCKVgOXUu4eta7TTC8YJDAFTHQYjWCQoMNFuWE0gjkCU+D+vcJOotHBQhV2IRjV&#10;RGMnN0bLt9aHsKAybq8TU0w00wumCFoeihliR3HDiZ1pNI9HRY2erjUaslS078kMXW0b1l0wQ9Bi&#10;tGdYd8EIAQxKOykoa+kfG1mdhKLr1MUFSPA8zKDqJBIdxhYUUeWmaHmaY4hbMD3Q8aAYyDiLkMcw&#10;dQZ6SXWjC2YHukIz4WB0oIN6h2EIJgc6gD8saTA40HWatwvmBjrVgIOxAdTQK21xAQw6OwkDAaCw&#10;C6YGatWXBEMDetQUzAy0neaIqZfQo9rAXw/jEIwMdOohhvszgltD9y2HLC6YGOhqzS8FEwMRvQUw&#10;qHurkTDUmMEbXlswL4Bqpra4YGCgxkyGwi50SzwIO7S7goEBVJs0dsF5rQewVD/qYdUj2GBeoCg0&#10;t4TE/sRNOwvDaQEcmcNbldoy/coKmuAaspBwWACDT8PMgnGBRovTw2GBqebKw3EBfWkSghLjvMrS&#10;JAIG+08RVB4Mpb42iQDK+xo3uRVonkhZm8Sg5DHEIRDCYQEV0WBYoOQhukFucifothYMC5StZiDB&#10;sIBRd2kwLBDhJlHQcy8JQkRQCQKP9Axt+GBUQMeA71L1+0U9AMNJAd1A+KZVz07zbagRik2qG++9&#10;MQHtdOY2dP9QxLWK9YZTAqrmwhkBddeHMwIqqOGEgL62MKVWDc4E4/nSV6I49TBwMDBRQYpF/+dh&#10;4OCdWZOHgQNtsOZh4EDTjGsLv3gYOPD9FD+59TBwoNnMw8CBppmHgQNNMw8DB/FZK45lOazp722n&#10;voC0wX7BN/ATXzgFTr6nzF+gjnQ/xfo+EwqcrdCEAmdx1IA9DSC4G/ZIhLBUFJ/cVYMTgW+aW0K0&#10;/u5R+s/9a0jn80buSdtRh5DQjwCgGhS95eDoTiv0bHwz/12hcNfGidXPF2hiIYWxYNWJO7DUFbQK&#10;SNz3MSUVHUmniXvXpnSjCGj+RTVgKjfzWaPUGr0QgvagfXQ/cOaV5V/9vQx3Oa1Gjh7liA4hc0QL&#10;MEHoRkmaxN1XahJajqiTxR9NZT7ocYoJ9jih8+1oBCYIqSJBHFOPRquQCdELjHNs3MXotp/b9Ir2&#10;r07h6BZajpgGiwrTuJswHQLjBKE1XHQEU4RWjygYJDROrQLST3Lvot1mQfwOlOgMxtfZ85ygqBwV&#10;Hc1Du050B1OUdkOgqJLQEhqIzBMdwgRLNxjZwTzjq6RCMLSJJmGC0LmgDllinCM1DIhjP4znrcy/&#10;OmvDjAITtv00pifwr57QXc1FqzDxaDfU3iaFod/ngDWiWxjn6G8ntmirR6VGP9FyxN2FOCG1K+nR&#10;/TntpfWvTmouFDFhApmJm5lNckRXMW+NE7ocQI9OSI3GoqVLjOT4GY4ULmgtWn6J8ZHOXWttE4Me&#10;aC4yv5Qpdrj5xyab8D1oL1q6Ptv1mPlXi13n3WNi7AwNRssPA68xo+lc6AXnGHc66DEyQ2oixjn2&#10;hDiWoo/2hKkICA1E++hcwndjpVCJ6CEyw1w6NBOjkrTOWFN06Dbycxv0R6OacfFOkzjQ0W+0/BIh&#10;ZOcUWEPu6HOdHGgpRulgLC5oRBs6xpCajlbT/a+w8Ej4V+eSJtTegF+oEe5GORo3vJO6xm6MFzoV&#10;w7wbLPu1RSJst1yPoxZeoznEYsXP1MI5p4SDL1z4ltip6MDwMxMnFQ3rkMYTx7jPe/DbpWK4oN/H&#10;3JBPxOncryYw/S/L8Mr2r9Yg0I20/BImi0YY0xXYMjnrS80TeXGLRJzqtUfKjj7XgZEajfLYohcX&#10;5edNJTk45w0P+omtzzhDJn1H6fyQd4qfS1dT63OpX0pclwKltOdKxSkw3NpS2LqjM2kqWYZn9yIa&#10;j1H1ugMusSncwlJ7zImZ2LFOZ4nt7wBI+BL/OwUStuYWlnBzaIGzZuMbwRvu/e3nfTZdoP9uIw77&#10;q5f9gMOE/3OQBWMM+nxD3vcfhhvs1El6uIH/dQT8WxZM7/7dDfrHMuTPPAxx+tdBHv9XAA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CYwrRkJBIAAGVkAAAOAAAAAAAAAAAAAAAAAC4CAABkcnMvZTJvRG9jLnhtbFBLAQItABQABgAI&#10;AAAAIQBoRxvQ2AAAAAMBAAAPAAAAAAAAAAAAAAAAAH4UAABkcnMvZG93bnJldi54bWxQSwUGAAAA&#10;AAQABADzAAAAgxUAAAAA&#10;">
                    <o:lock v:ext="edit" aspectratio="t"/>
                    <v:shape id="Кружок вокруг символа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Символ LinkedIn" o:spid="_x0000_s1028" alt="Значок LinkedI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ab"/>
          </w:pPr>
          <w:r w:rsidRPr="00C2098A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2744B3CD" wp14:editId="73A81E07">
                    <wp:extent cx="329184" cy="329184"/>
                    <wp:effectExtent l="0" t="0" r="13970" b="13970"/>
                    <wp:docPr id="37" name="Группа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Символ телефона" descr="Значок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9D2B279" id="Группа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5WUshEAAEVeAAAOAAAAZHJzL2Uyb0RvYy54bWzsXN2OG7cVvi/QdxjosoCzIud/kXUQ20lQ&#10;IE0DxEWvx5J2tahWo0qy125RoH9AH6AXBXrXNwhapCia/rzC+o36nUNyRK7nkAMH6NW2QKS1Pp3h&#10;4XdInj/qw49e32yyV6v94brfXszUB/NZttou+uX19upi9pPnnz5qZtnh2G2X3abfri5mb1aH2UeP&#10;v/+9D2935yvdr/vNcrXPIGR7OL/dXczWx+Pu/OzssFivbrrDB/1utcWHl/3+pjviz/3V2XLf3UL6&#10;zeZMz+fV2W2/X+72/WJ1OOBfn5kPZ49Z/uXlanH88eXlYXXMNhczjO3I/93zf1/Qf88ef9idX+27&#10;3fp6YYfRvccobrrrLR46iHrWHbvs5f76HVE314t9f+gvjx8s+puz/vLyerFiHaCNmt/T5rN9/3LH&#10;ulyd317thmnC1N6bp/cWu/ji1Zf77Hp5McvrWbbtbsDR3R/f/vrt7+7+i/9/nak567V6ffz8cCQN&#10;8c5o9sunqsmf1Z9Wj54UbfOoyJ/kj9qiefJI1bp5UuqPP64+KX5FM3zG3+Lvn93urs75oUQRv/1s&#10;v/tq9+XezB7eft4vfnbItv3Tdbe9Wn182IFEmBYLuv8V+vvKfD97cfujfonhdy+PPY/59eX+hqRi&#10;lrPXTPmbgXLSYoF/zHWrmmKWLfCRfc8msVjDbt751mL9if1ekSvzJXpjVDSPYwXtkEhFmPXhxNzh&#10;uzH31brbrdggDmYSDXNYY5a5PzNzf7/7z90/s7u/0gv/w9+yt7+5+8fdv/ifvgWrb397983dt3ff&#10;vP09MP+++5pUoLGCGcfFwRBBugWf0B8H8PV+8y3OW3e+eHk4frbqmbLuFayFibhaWru7Wloln2Md&#10;X95ssEx/cJbBBFV2m+VFyTRgAQ4wEDTA8mxNGLfeB4z2MHqel4Ko3Ic1gixY0fA8rXMtyCo9WF0J&#10;sioPpAvVCrKwZIdHqqIUhME8BpQu20oQ1vowTMX4jGE/8KTV1VyQpoLpLwpJXMBAO5c0VT4FRa0k&#10;cT4J+RyPFWzDZ6FSknkon4dcVbkkzieilkfnM5HrSjIR5VPRFpKy2qcizwtJnPapUEpL2mqfi7yY&#10;i/J8LhSmRSBDB2QUeSPMnvbJUKWqJXkBG1jxkjyfDRxGkinrgI7I+Hw6VJtLtpwHfMjzR0fHaUEq&#10;canlAR8yv7nPBzYeaf7ygA/Z/HKfD11iTY5vBXnAh7w6yLM46VvVoryAD3nx5j4fuskl+yt8PrS8&#10;txQBH604vsLnQ8tbX+Hzkau5ZH+Fz0dkYy58PnKtJPsrfD4ip0bh85FjlxT4LXw+Iida4fOR57Wk&#10;L45fzw7k0xZH+QkHs9fC+Eqfj4gjUAZ8FIW0PkqfD1Vp6WgrAz4i8nw+VKEk76IM+Ijo6/OhtJL2&#10;03IiH5XPh5qLjlQV8CHbS+Xz0ZSSulVAh2zOlU9H1UpsVAEb8mqrfDbKQhTnk6HlzaDyySiwxscd&#10;jcrnIrJX1T4XupGorX0qtLyV1j4VqpG8qtqnIrLT1z4Vai6OzqcichDVPhWFOLiACfmYrH0m4MqN&#10;E1H7REQO8cYnQjKSxqch4mE0AQ3S0BqfhYj/Q3HqcI6K09b4JES8s8YnQea08VmIOI9NwIJocY1P&#10;g+zatj4L8nJofR5kv7v1aZDXauvzIAcFrU+DvJG0Pg9yxNL6NMi7XOvTkIvhVOuzIG/Brc+CFh1Q&#10;NfdpiJwQau4TIUeiau4zETnC8CzP1sUwWc19LiJHLI4FT56WQng199mIuABqHvDhOSjIdQ0pi27t&#10;shiL11ubxsC7DHktSkRRbmrXHyjLRDkNZKCeu1wSUPSpAMYkEji3iac4GDNE4HISGOoTuJ4Ehq0R&#10;uJ0EprwBoZEXMOmy+KiV1RFx/yS41VJNU5Pieh7MNEWV1RRx+ZTBUFxO0hF3T4JbVfU0VSmqZunT&#10;VNVWVT1NVYqJWfo0VSnkJfiQBI2zShEtw6epSgErw6epSvEow6epmltVEU5OoYmiSZKOaHES3KqK&#10;YHAS3KqKWG8S3KqKUG4S3KqKSG0KnAI1UtXkVLGjxVmlOIzh01SlMIvh01QtraqIkiaN3aqKIGgK&#10;nGIgGgxinElwqypimElwqypilElwq2o1TVUKQXjs01SlEIPgiCGmDIZCCIZPU5VCBIZPU5VCAIZP&#10;U5V8fIZPU5WceILDT5+iKrnpDJ+mKvnhDJ+mKjnaDJ+mKjnSDJ+mKnnKBIcrPEVVcoUZPk1V8nUZ&#10;Pk1VcmYZPk1V8lYZPk1VdkcJT+7mFGXZ3TRfmKYu+5PmC9MUZofRfCFQ2eyZ1uXbo4B5v/68n2Wo&#10;P78gNeAEdkfyFN3b7Ba1SCpoZWt+YzzFm/7V6nnPmCO5jBR28vRxUQsPPAE22wCIEhkD3Ry4j93r&#10;zshrKY8MXeB6mcl1n7tXg6MyGePgKkRxyh7fSCNGcUgUsDxsCVEcEttmfPOEQNTLDHA4TJ0G7tVq&#10;gtS2AWLNRR+NohkDESrFgcjIGCDC5qhEZI8ZiFAuDmwoew5WCoQmUYnIbxvgsL87bd2r1Ro5LQaW&#10;gyfjAO7VAKl8xkCEwtFHU4rbALEZxcZIFTQGIlSPAzUcedK6gbMQlYgqBgORSogDcztGimITSMrz&#10;0zpApSyBtIceBbJxJIpBRiamIIGkKhw9HfniBNI6sJQxSiAp408yqyGCcVS7V0s57zqEpM0lOvFI&#10;exuZDWKAONKNE5WzBNLqzltMXKadT420YFxmbjmi+kUCaXmnxGUCaW2JaixxpDNPyq0mkNbiUQdK&#10;aOQWEaV/4zLduqRaVRzpljplqKNIyogz7+ibicukgptFJsaJhxpbwo4T150VIUvmLSdmITw5Bokd&#10;Iop0mztV1hJIqxFK9/E9hA2Dnw6V4jLdqUb1+zjSnZNUYYsj3cmLGn5inO4spypbVCYy5mbrzguQ&#10;FZtPKsQx7zjaEkjnwbjOHDgxbj9yr2ZfokzcRJmlze2kx0kbLHOU1D0fkIn55IPA8J7giA8Xg0zw&#10;zgfWJFuiM5CBKfNEYtgCExZP5zRLBAFR0pG4tkBsjTHrqPBElpha6kisM5A3nJhEpNYtMLEhIfFv&#10;gKk9DuZogKltE4UJA0ztxNqmppKbO0p1RmLqvFBU7MdGmDyCUNkxwNSpBoNlgalzkqr99ODUyWsz&#10;icmznDq7yONIegcGlnI3jNWk/RcjLeUQucGlXCyrbNJps5NHZbnoMrFkJB1Lx27SV3X2knR/nQWm&#10;HGpn0ikP3a2RpMtvFx3tJNHlbldxKihx20IqynH7DOFjz3UbVyoOG3bCRGDntladiBTdXp0KPd3m&#10;rxKx7HCcoEoXVXg4ocjGYjMzHHqJAB5Gb7aYREKAFxFvMYnnuqM+kbA4OQ9xNZw3ct/+Fpv+sDIT&#10;QIkabmcfMjaU6PH6lg/95nr56fVmQ3kavsSwerrZZ686XD/oFovV9uisLEButpTzMXme4IPpInb7&#10;w/FZd1ibZ7EQUrc7xx2C7ZLfrVfd8hP7/thdb8x7drpskzf1dZtG8Bf98g16vHGzA733637/i1l2&#10;i1sSF7PDz192+9Us2/xwi2b2VhV0Th/5j6KsyU3b+5+88D/Zvrx52mMmcGB32wWkXsyO7u3To7mV&#10;gWsRmNzPt1/tFgTkfBdUe/76p91+l5GW+BK697/oXTN8d+66xaEKAQzWqmQUsX+gFf//1ZOPU9L2&#10;5P/l1HmfvdN3ny1XhwU0v/sTteG//QN37r+DAn1BDz5s67t251NDAY5dE2yaWx10H0JTKEaXITSi&#10;dmP07hqFb+duxr1i96nxHjYwtKnU3NGNQ4XDIKk9v2ipZxAoPhV9FJIhg6yqpA6aMVlwIQZUiZb0&#10;cVnwPE+oVpKFPWpAVdyLPDYueF8DqkTH7fi4MJcDqqqoj3tMFhy0AVXOqedoTEcY1ICqWklW0J5f&#10;aup/HxMWdOfXOXWEj42MqvDDQ8uSOrVGpfnzX6P3R5DmE1BxF9moNJ+BRmST4rxhbFVFPWmj0nwO&#10;WvSgC2PzSajRci9I81lAeYFaZ8cmjvbBYXANOtDHxd3rzOd7CKPifB5aNPAL4nwelEYDvzA6nwg4&#10;BKI8nwmlRWKpx2DQVinu/BzjghL4J1zO9yRG1fXJUAhxJH0DNvJKMrygMV9pbDbj80eJi9P4kOES&#10;5i9ozFd5Ja2yoDFfaTQUj/MRNObTxEnjC/gogRPkBXw0Jd34GeOD9vqTvhV6YgV5AR+NuHKDxnxV&#10;NdSYP8YvuQyn59YlXTQZGx/lMzxcLo2PErcnXCXOX9CYr+CBS+ML1keFCwbC+AI+aF4EfQM+ykbU&#10;N+Cj4Ys/o/MX8FHK4wvWR1NR4/uYvKAxX5V88WeMj6AxH4GGdGiHjflFI+0vQWM+HijKC/gocukc&#10;ChrzMT6JX2opOdlLLtpf0JiPa6Li/AV86FJyB4LGfCXbS9iYr0R5QWO+qnE9bZzfoDEfRQGJj6Az&#10;X9VKOj+CzvwW9w7Hl0fQma8qTLMwPJ+Ohi9hjlkfumI81kpYlSDOZ6MWXaCgMx9GL4kLOvMrvsQx&#10;NjrKQp5squBLU8C949AGnfnlXNpags58Ze5cjIrzlwbS/QIVlE86jU5hBxqfu6AzP5fFBVQglSuJ&#10;86nQfElidO78faoRj92gNV/BNR83u6A5v8YtmXFVg978XBTmu1Sllk60oDWfr/6O6Rm05uc4loWR&#10;+etBjFOCxnxdiMJ8ClAqlibNp0DB0x8fGqX5BztCaleQFvTlt5KxBW35WtxGgrZ80dSCrnxdS3wG&#10;Xfl8c3VsVVG7x0lNkYKgKd8/bJCIeGgCH+lyf2gCF1v64cIi6/J8aDmJt9w+NIFLE/nQBC7NDF3n&#10;JRN7aAJ3qXZ3+eahCVyymYcmcGlmHprApZmxvbLP4R2ZAgIfZVQoGy7BvU9HNDvU1BHNDhvVhU4N&#10;z6ZLCIk93uFcAe/0edhNhJoE41B1iFYEK3svoNTxPjvUJVgeKg9xeTjcaQcu0eRhZsaNy70aPUry&#10;eIFD9SGOs/tWleh9RX3CyEt0rRX2ckCVKOSiRmHkDXcO3Pjdq9XDunt1ojEHZQqWhzpEXF/b31QP&#10;d3vc89yrfS7lWTB/qETE5Vl+m8HpcnLcq5GHUgXLQy0iKq+ybYwN7jXE+EWxguWhGhHF1XQJFnq0&#10;CHxj8lCuYBzVI+JACo0hELcW4k9GxcIAVaL1u6E8BUlUZVwiihYGiKpEdIwtpSBIIkLaKJDqFhaZ&#10;4FnNrWGrPNH7TbULIxPFifjTkc03yCLZHuHoQYEiIZN+o4J0x4+yJJB2q0MxIzHO3LUm6UQrPdUx&#10;7HxCtZi9KWorNaynmk2o7stIFCviMpvabFLoUY/vegr1DCMTBYuETGch1XBfz61s92pWOOVirUzc&#10;1orqXtu7ZapO8Y66hpFZp9is3eKohxuXbnzu1Y4TtQ0rM2WflWOzTlkI6htGJk1CVHe3ESJ/GD85&#10;sRtY3VHEiMssKclONk+NTtGno85hkcP9SDc77tXOUmkvbKsG9wbjMt29DBQz4sjCdrjC+0hohHqH&#10;HWfCv1CFsyWbJ+ZWHHN1655GqHlYmcOVRodwr1b33LpfqoEBRHVH3cPKTPVpD3dnmsSdL4Xah5WZ&#10;siXtVlydWnGofxiZKHDENXL3HVQ93Ol2s+Ne7SyhBmJlJprHWvqpDDLPCg5/bDpRBrFATGsM2DhD&#10;SvWeohJiJKLUEZVY2ysZqky09KEYYiXCs4iNsaLiCGldJI511EMsMHG/hXxjlpgnJKIkYoGJmxOF&#10;vUcORyG+dL3TKs5Mbu+9K5XozkVhxIwx1cSurZm1id0apREWmNxb7Cw2+PmRGH8ojrA8VD+iOHvm&#10;Vgm/0fq1KH9EpRmGi+FnL9yac69m7dnbnih/RIXZm4I64UvbUCnpLNoTFj8ZHX0qCiSG2USIoeyF&#10;dDR1ROWhRMLy4IDG+NLW34b/F4XZPSZh8NrNXZx8FEmMromHUqEJe0ECZYmIn433I3RnGe/fYru/&#10;ejE02M75f3YGgzZaub922vepq/ShuXZKcy3//DV+q5y7pO3vqtOPoft/czPu6dffH/9PAA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DMI5WUshEAAEVeAAAOAAAAAAAAAAAAAAAAAC4CAABkcnMvZTJvRG9jLnhtbFBLAQItABQABgAI&#10;AAAAIQBoRxvQ2AAAAAMBAAAPAAAAAAAAAAAAAAAAAAwUAABkcnMvZG93bnJldi54bWxQSwUGAAAA&#10;AAQABADzAAAAERUAAAAA&#10;">
                    <o:lock v:ext="edit" aspectratio="t"/>
                    <v:shape id="Кружок вокруг символа телефона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alt="Значок телефона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782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1D7D44" w:rsidP="008C26FE">
          <w:pPr>
            <w:pStyle w:val="ab"/>
          </w:pPr>
          <w:r w:rsidRPr="00CA3DF1"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303713C3" wp14:editId="4BFDE380">
                    <wp:extent cx="329184" cy="329184"/>
                    <wp:effectExtent l="0" t="0" r="0" b="0"/>
                    <wp:docPr id="27" name="Группа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Овал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Полилиния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Равнобедренный треугольник 33" descr="значок электронной почты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9E4A539" id="Группа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oRuggAABI6AAAOAAAAZHJzL2Uyb0RvYy54bWzsW1uP20QUfkfiP1h+RNomvsSXqCnabmlB&#10;qkpFC7SPruNchOMxtnezBSEheOABEA+8Az+hXCraohaJX+D8I84543HGm2w8u4UFgbtqYsfnzPGc&#10;yzdzzsxcfv14EWtHUZbPWTLSjUt9XYuSkI3nyXSkv3v3+p6na3kRJOMgZkk00h9Guf76lVdfubxM&#10;h5HJZiweR5kGjST5cJmO9FlRpMNeLw9n0SLIL7E0SuDhhGWLoIDbbNobZ8ESWl/EPbPfd3pLlo3T&#10;jIVRnsOv1/hD/Qq1P5lEYfH2ZJJHhRaPdHi3gj4z+nyAn70rl4PhNAvS2TysXiM4x1ssgnkCQuum&#10;rgVFoB1m842mFvMwYzmbFJdCtuixyWQeRtQH6I3RP9GbGxk7TKkv0+FymtZqAtWe0NO5mw1vHd3O&#10;tPl4pJuuriXBAmxUfrv6dPV5+Tv8PdKMvkkdi46Lm3mBXYQr3rWPDwzPuuZed/au2r63Z1tXrT3f&#10;9q7uGa7pXR2Y+/vOG/YnqOIecRF/b5lOhyQVbUSXN7L0Tno74+qDy5ss/CDXEnYwC5JptJ+nYEXw&#10;LWroJAveT9f8x5Nsge2AYrVjsvLD2sr43iH8aJm+4dm6FsKj6pq8IJyBq2xwhbM3Kj7Xsgeuw/mq&#10;a941LpQ6Vr/KMgV/ztcmy1/OZHdmQRqRJ+RcedxkEFyVyb4rfyoflb9ppodqQumgY9RqdZdXClZR&#10;UEtHg2Ga5cWNiC00vBjpURzP0xxfLxgGR2BlrhZBhT/nLJ6Pr8/jmG4wuKODONOOAgjLIAyjpODm&#10;PUEZJ0ifMOTkjeIvoOl8yDtEV8XDOEK6OHknmoBiwMbcZwlFNgXRO8yCccTlD/rwr/LSmoN8lhpE&#10;6gnIr9s2qKM15bZOVPTIGhEI1cz9duaagySzpKiZF/OEZdsaiGv1TTi9UBJXDWrpARs/hEjPGIfA&#10;PA2vz8F6N4O8uB1kgHmAjoDj8HTGso90bQmYONLzDw+DLNK1+K0EPNg3bBtBlG4gGEy4yeQnD+Qn&#10;yeHigIF9DRgB0pAukb6IxeUkY4v3Ab73USo8CpIQZI/0sMjEzUHBsRoGgDDa3ycyAM40KG4md9IQ&#10;G0ctoavdPX4/yNLKJQsI9ltMRM2GW3Ja5EzY/mHBJnPy2bWeKv1BBHOUoriuAUsgpl+Hn4yYps9D&#10;UMY2isJdSGU4lj8AUAJMMu2BZw+wDY61iFl233EcAGjELNM2PY9kBMMas07y25xfQi/T9RwwBbZg&#10;W7ZrOpXL/2PoZYHJK/T6vnxR/lY+of/PyyerbzR4SDrbhWPaBHDnPeEDFeRLirBdY2ATrqwV6Upq&#10;MPt+nxsLxicBjOEhxzbUvgAzGNbH1eA3HVfvHLIkyedFdA96MVnEEECv9TQLBRraUnO9Qd93uQ02&#10;WO7LLKbhDQa2NtP4xSks98Byaym+ObD9Vikyi+EMjL7VKsWUpNiO73huqxSZRbEvliSFK6pViszS&#10;b+0GxFGtrH5r203qNkMMpLYVzS2zKKqo4SEe+LHX2o0GC3l2q55kD7E6p9odgU03aQvxJvVZnMpU&#10;M3fDqdTM3fAQNSkNllpKjZsIjCfx8C9zqp1SZNiBCRygbWuAyCwc+jFAdkqRYee8SLVTQNNNzuxU&#10;O9tueIiauRss1HirihoeoialwaImpelUrsrAJLMYlm3YbmtfZA/pnAomQJvR3fAQNXM3WNTM3fAQ&#10;NSkNFjUpsodYnmsbViuGyCyGaZq20TnVFje538S1NphteIiauRssauZueIialAaLmhTZQ84zp7I8&#10;36AZLok7LR3okKo17hoeombuBsumuSFLrPPAYMbrXJCCHydVbghXUMOA4iwv8qQsx2qinChC7i1u&#10;IQnkFS3gwlyzhRncSmYW1TI1ZvAWmdk8k2SYA8nM1pmYAQdkZqpKgBrVXhvMITNTSUQw8+9K8RkU&#10;iLHAH1OBv4Ai00jPdA0K/A94AEG9CO2FesZLbTnSqwxdm0FBhYcaPl2wo+guI7oCjccn4/Qe65ki&#10;yF7TxYlMzyOe6A2K5Epbgkp8p9Q6n2Nsti6oxDenFm8MOhG+IwjENycE1GqlOa1joqUwZnnEHRQ1&#10;RuXQWouofKlMsqu4WxwLV21QdYXdqlDLy9VdYRfrvxdf2L2ANRoLkLuqcv4AKzQ/lc+h1vlj+bj8&#10;ZfUpfD4vn6++LJ9qq8/wFlbdfsZS6OorePCkfPbHD75KHZSK+gMb1zFwxrKlKjrwAI2gXA24YFme&#10;bVDxd10VtVzT9qqlLdO2LFug/F9SFcUSnOW4IIOj8UZW0SyIDkzP8XB4p4tTWBoFUViG9ByzVYo8&#10;NaMp1k4B8hSLv32rAJmFv31rN+QKQ7ueZGpFAfIUtl2ATG3afR+0Coagi7/TEDsFyFo9jyHUuiGr&#10;tl1PMrWinmTVkgAeczDGbkugZGpFAbJ7ryNipxSZhSJC3RDULkbETgGy7RS7Iau2XU8ytaIAWbXt&#10;AmRqDo0UEQIjt9iuCU0upHPtUjYNsUuArFWu/zMaAhtv7Yas2vYeyNRb9ARTxi53EqMqpT8vncGI&#10;QRszGD5mb8tgwH9h0G8M6qclLwb5qkLyICSfbFgkD+JbTkcabyAIuixj6x6YbvsIeO1/Z/vIRWQZ&#10;MCRcSJZhOLDrsk4z3qTdPdsSDt93DdivgvmGbZgOIV+Xb2Bmc9o8ujGoU7bU5Ruts6tzJn7q09xz&#10;GKLLN6rqwmaevznNxRRTKSK6fKPC0A2tdvlGl29UexEhCYMRt15i6vINhBZItLp8o9uu/v/Zrn4R&#10;+QYgzUvkGxawj6M8hHXa8ldY6ni0+gKWPZ5pq69hC/jj8hmthrzAxRH4+akGB5FerL6AH7/EeMZd&#10;+qcfbtm6/GHAhjEDJthUsIDd9dVChDgR5JoWHnPiu+sd24OjUBw3xPKHOMoiThdkc1jnj8994qVb&#10;FF2f9+lOu/y7Trusj7HRGRg6eEhjaHVIEk82yvdEtT7KeeVPAA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KCY6hG6CAAAEjoAAA4A&#10;AAAAAAAAAAAAAAAALgIAAGRycy9lMm9Eb2MueG1sUEsBAi0AFAAGAAgAAAAhAGhHG9DYAAAAAwEA&#10;AA8AAAAAAAAAAAAAAAAAFAsAAGRycy9kb3ducmV2LnhtbFBLBQYAAAAABAAEAPMAAAAZDAAAAAA=&#10;">
                    <o:lock v:ext="edit" aspectratio="t"/>
                    <v:oval id="Овал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Группа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Полилиния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авнобедренный треугольник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авнобедренный треугольник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 33" o:spid="_x0000_s1032" type="#_x0000_t5" alt="значок электронной почты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</w:tr>
    <w:tr w:rsidR="00217980" w:rsidTr="00E977C0">
      <w:tc>
        <w:tcPr>
          <w:tcW w:w="2630" w:type="dxa"/>
          <w:tcMar>
            <w:top w:w="144" w:type="dxa"/>
            <w:left w:w="115" w:type="dxa"/>
            <w:right w:w="115" w:type="dxa"/>
          </w:tcMar>
        </w:tcPr>
        <w:p w:rsidR="00811117" w:rsidRPr="008C26FE" w:rsidRDefault="00502C38" w:rsidP="008C26FE">
          <w:pPr>
            <w:pStyle w:val="ab"/>
            <w:rPr>
              <w:sz w:val="20"/>
              <w:szCs w:val="20"/>
            </w:rPr>
          </w:pPr>
          <w:hyperlink r:id="rId2" w:history="1">
            <w:r w:rsidR="00C76940">
              <w:rPr>
                <w:rStyle w:val="afff7"/>
              </w:rPr>
              <w:t>github/alyona0909</w:t>
            </w:r>
          </w:hyperlink>
        </w:p>
      </w:tc>
      <w:tc>
        <w:tcPr>
          <w:tcW w:w="2630" w:type="dxa"/>
          <w:tcMar>
            <w:top w:w="144" w:type="dxa"/>
            <w:left w:w="115" w:type="dxa"/>
            <w:right w:w="115" w:type="dxa"/>
          </w:tcMar>
        </w:tcPr>
        <w:p w:rsidR="00811117" w:rsidRPr="00C76940" w:rsidRDefault="00502C38" w:rsidP="00217980">
          <w:pPr>
            <w:pStyle w:val="ab"/>
            <w:rPr>
              <w:lang w:val="en-US"/>
            </w:rPr>
          </w:pPr>
          <w:hyperlink r:id="rId3" w:history="1">
            <w:r w:rsidR="00C76940" w:rsidRPr="00C76940">
              <w:rPr>
                <w:rStyle w:val="afff7"/>
                <w:lang w:val="en-US"/>
              </w:rPr>
              <w:t>linkedin/alyona0909</w:t>
            </w:r>
          </w:hyperlink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C26FE" w:rsidP="008C26FE">
          <w:pPr>
            <w:pStyle w:val="ab"/>
          </w:pPr>
          <w:r>
            <w:rPr>
              <w:lang w:val="en-US"/>
            </w:rPr>
            <w:t>8-915-415-88-86</w:t>
          </w:r>
        </w:p>
      </w:tc>
      <w:tc>
        <w:tcPr>
          <w:tcW w:w="3782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C26FE" w:rsidP="00217980">
          <w:pPr>
            <w:pStyle w:val="ab"/>
          </w:pPr>
          <w:r w:rsidRPr="008C26FE">
            <w:rPr>
              <w:szCs w:val="20"/>
              <w:lang w:val="en-US"/>
            </w:rPr>
            <w:t>akimochevaalena@gmail.com</w:t>
          </w:r>
        </w:p>
      </w:tc>
    </w:tr>
  </w:tbl>
  <w:p w:rsidR="00217980" w:rsidRDefault="0021798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C38" w:rsidRDefault="00502C38" w:rsidP="00713050">
      <w:pPr>
        <w:spacing w:line="240" w:lineRule="auto"/>
      </w:pPr>
      <w:r>
        <w:separator/>
      </w:r>
    </w:p>
  </w:footnote>
  <w:footnote w:type="continuationSeparator" w:id="0">
    <w:p w:rsidR="00502C38" w:rsidRDefault="00502C38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7F3CF7"/>
    <w:multiLevelType w:val="hybridMultilevel"/>
    <w:tmpl w:val="0910E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67448"/>
    <w:multiLevelType w:val="hybridMultilevel"/>
    <w:tmpl w:val="A2504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D0933"/>
    <w:multiLevelType w:val="hybridMultilevel"/>
    <w:tmpl w:val="17E63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2DD"/>
    <w:multiLevelType w:val="hybridMultilevel"/>
    <w:tmpl w:val="AB1852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FB7B24"/>
    <w:multiLevelType w:val="hybridMultilevel"/>
    <w:tmpl w:val="DC52F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E1946"/>
    <w:multiLevelType w:val="hybridMultilevel"/>
    <w:tmpl w:val="B67A0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138BE"/>
    <w:multiLevelType w:val="hybridMultilevel"/>
    <w:tmpl w:val="FA366E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0003A36"/>
    <w:multiLevelType w:val="hybridMultilevel"/>
    <w:tmpl w:val="EC88C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1"/>
  </w:num>
  <w:num w:numId="13">
    <w:abstractNumId w:val="14"/>
  </w:num>
  <w:num w:numId="14">
    <w:abstractNumId w:val="12"/>
  </w:num>
  <w:num w:numId="15">
    <w:abstractNumId w:val="13"/>
  </w:num>
  <w:num w:numId="16">
    <w:abstractNumId w:val="16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FE"/>
    <w:rsid w:val="00091382"/>
    <w:rsid w:val="000A07DA"/>
    <w:rsid w:val="000A2BFA"/>
    <w:rsid w:val="000B0619"/>
    <w:rsid w:val="000B61CA"/>
    <w:rsid w:val="000F5B7C"/>
    <w:rsid w:val="000F7610"/>
    <w:rsid w:val="00114ED7"/>
    <w:rsid w:val="001300CA"/>
    <w:rsid w:val="0013738A"/>
    <w:rsid w:val="00140B0E"/>
    <w:rsid w:val="001A5CA9"/>
    <w:rsid w:val="001B2AC1"/>
    <w:rsid w:val="001B403A"/>
    <w:rsid w:val="001D7D44"/>
    <w:rsid w:val="001F4583"/>
    <w:rsid w:val="001F4824"/>
    <w:rsid w:val="00217980"/>
    <w:rsid w:val="00271662"/>
    <w:rsid w:val="0027404F"/>
    <w:rsid w:val="00290AAA"/>
    <w:rsid w:val="00293B83"/>
    <w:rsid w:val="002B091C"/>
    <w:rsid w:val="002C2CDD"/>
    <w:rsid w:val="002D45C6"/>
    <w:rsid w:val="002E2469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11071"/>
    <w:rsid w:val="004244FF"/>
    <w:rsid w:val="00424DD9"/>
    <w:rsid w:val="004305E4"/>
    <w:rsid w:val="00447F26"/>
    <w:rsid w:val="0046104A"/>
    <w:rsid w:val="00471455"/>
    <w:rsid w:val="004717C5"/>
    <w:rsid w:val="004A24CC"/>
    <w:rsid w:val="00502C38"/>
    <w:rsid w:val="00523479"/>
    <w:rsid w:val="00543DB7"/>
    <w:rsid w:val="005729B0"/>
    <w:rsid w:val="00583E4F"/>
    <w:rsid w:val="005C1660"/>
    <w:rsid w:val="005D02D3"/>
    <w:rsid w:val="00611841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7D7587"/>
    <w:rsid w:val="00811117"/>
    <w:rsid w:val="00823C54"/>
    <w:rsid w:val="00826A10"/>
    <w:rsid w:val="00841146"/>
    <w:rsid w:val="008437B6"/>
    <w:rsid w:val="0084696B"/>
    <w:rsid w:val="0088504C"/>
    <w:rsid w:val="0089382B"/>
    <w:rsid w:val="008A1907"/>
    <w:rsid w:val="008C26FE"/>
    <w:rsid w:val="008C6BCA"/>
    <w:rsid w:val="008C7B50"/>
    <w:rsid w:val="008E4B30"/>
    <w:rsid w:val="00906BEE"/>
    <w:rsid w:val="009243E7"/>
    <w:rsid w:val="00985D58"/>
    <w:rsid w:val="009B3C40"/>
    <w:rsid w:val="009F7AD9"/>
    <w:rsid w:val="00A35572"/>
    <w:rsid w:val="00A42540"/>
    <w:rsid w:val="00A50939"/>
    <w:rsid w:val="00A83413"/>
    <w:rsid w:val="00AA6A40"/>
    <w:rsid w:val="00AA75F6"/>
    <w:rsid w:val="00AD00FD"/>
    <w:rsid w:val="00AF0A8E"/>
    <w:rsid w:val="00B27019"/>
    <w:rsid w:val="00B37E2D"/>
    <w:rsid w:val="00B5664D"/>
    <w:rsid w:val="00B56BC2"/>
    <w:rsid w:val="00B76A83"/>
    <w:rsid w:val="00BA5B40"/>
    <w:rsid w:val="00BD0206"/>
    <w:rsid w:val="00C2098A"/>
    <w:rsid w:val="00C5444A"/>
    <w:rsid w:val="00C612DA"/>
    <w:rsid w:val="00C62C50"/>
    <w:rsid w:val="00C76940"/>
    <w:rsid w:val="00C7741E"/>
    <w:rsid w:val="00C875AB"/>
    <w:rsid w:val="00CA3DF1"/>
    <w:rsid w:val="00CA4581"/>
    <w:rsid w:val="00CB0FF6"/>
    <w:rsid w:val="00CE18D5"/>
    <w:rsid w:val="00D04109"/>
    <w:rsid w:val="00D97A41"/>
    <w:rsid w:val="00DA436C"/>
    <w:rsid w:val="00DD3CF6"/>
    <w:rsid w:val="00DD6416"/>
    <w:rsid w:val="00DE16C3"/>
    <w:rsid w:val="00DF4E0A"/>
    <w:rsid w:val="00E02DCD"/>
    <w:rsid w:val="00E12C60"/>
    <w:rsid w:val="00E22E87"/>
    <w:rsid w:val="00E57630"/>
    <w:rsid w:val="00E86C2B"/>
    <w:rsid w:val="00E977C0"/>
    <w:rsid w:val="00EB2D52"/>
    <w:rsid w:val="00ED18D0"/>
    <w:rsid w:val="00EF7CC9"/>
    <w:rsid w:val="00F207C0"/>
    <w:rsid w:val="00F20AE5"/>
    <w:rsid w:val="00F47E97"/>
    <w:rsid w:val="00F645C7"/>
    <w:rsid w:val="00F9118D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95B2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D02D3"/>
    <w:rPr>
      <w:rFonts w:ascii="Times New Roman" w:hAnsi="Times New Roman"/>
    </w:rPr>
  </w:style>
  <w:style w:type="paragraph" w:styleId="1">
    <w:name w:val="heading 1"/>
    <w:basedOn w:val="a1"/>
    <w:link w:val="10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5D02D3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1">
    <w:name w:val="heading 4"/>
    <w:basedOn w:val="a1"/>
    <w:link w:val="42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2">
    <w:name w:val="Заголовок 2 Знак"/>
    <w:basedOn w:val="a2"/>
    <w:link w:val="21"/>
    <w:uiPriority w:val="9"/>
    <w:rsid w:val="005D02D3"/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character" w:customStyle="1" w:styleId="32">
    <w:name w:val="Заголовок 3 Знак"/>
    <w:basedOn w:val="a2"/>
    <w:link w:val="31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a5">
    <w:name w:val="Table Grid"/>
    <w:basedOn w:val="a3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98"/>
    <w:qFormat/>
    <w:rsid w:val="005D02D3"/>
    <w:pPr>
      <w:spacing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2"/>
    <w:link w:val="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a7">
    <w:name w:val="Placeholder Text"/>
    <w:basedOn w:val="a2"/>
    <w:uiPriority w:val="99"/>
    <w:semiHidden/>
    <w:rsid w:val="003D03E5"/>
    <w:rPr>
      <w:color w:val="595959" w:themeColor="text1" w:themeTint="A6"/>
    </w:rPr>
  </w:style>
  <w:style w:type="character" w:customStyle="1" w:styleId="42">
    <w:name w:val="Заголовок 4 Знак"/>
    <w:basedOn w:val="a2"/>
    <w:link w:val="41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a8">
    <w:name w:val="header"/>
    <w:basedOn w:val="a1"/>
    <w:link w:val="a9"/>
    <w:uiPriority w:val="99"/>
    <w:unhideWhenUsed/>
    <w:rsid w:val="0088504C"/>
    <w:pPr>
      <w:spacing w:line="240" w:lineRule="auto"/>
    </w:pPr>
  </w:style>
  <w:style w:type="paragraph" w:customStyle="1" w:styleId="aa">
    <w:name w:val="Инициалы"/>
    <w:basedOn w:val="a1"/>
    <w:next w:val="31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a9">
    <w:name w:val="Верхний колонтитул Знак"/>
    <w:basedOn w:val="a2"/>
    <w:link w:val="a8"/>
    <w:uiPriority w:val="99"/>
    <w:rsid w:val="0088504C"/>
  </w:style>
  <w:style w:type="paragraph" w:styleId="ab">
    <w:name w:val="footer"/>
    <w:basedOn w:val="a1"/>
    <w:link w:val="ac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ac">
    <w:name w:val="Нижний колонтитул Знак"/>
    <w:basedOn w:val="a2"/>
    <w:link w:val="ab"/>
    <w:uiPriority w:val="99"/>
    <w:rsid w:val="0088504C"/>
    <w:rPr>
      <w:rFonts w:asciiTheme="majorHAnsi" w:hAnsiTheme="majorHAnsi"/>
      <w:caps/>
    </w:rPr>
  </w:style>
  <w:style w:type="character" w:customStyle="1" w:styleId="80">
    <w:name w:val="Заголовок 8 Знак"/>
    <w:basedOn w:val="a2"/>
    <w:link w:val="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d">
    <w:name w:val="Title"/>
    <w:basedOn w:val="a1"/>
    <w:next w:val="a1"/>
    <w:link w:val="ae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Подзаголовок Знак"/>
    <w:basedOn w:val="a2"/>
    <w:link w:val="af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AA75F6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AA75F6"/>
  </w:style>
  <w:style w:type="paragraph" w:styleId="af4">
    <w:name w:val="Block Text"/>
    <w:basedOn w:val="a1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af5">
    <w:name w:val="Body Text"/>
    <w:basedOn w:val="a1"/>
    <w:link w:val="af6"/>
    <w:uiPriority w:val="99"/>
    <w:semiHidden/>
    <w:unhideWhenUsed/>
    <w:rsid w:val="00AA75F6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AA75F6"/>
  </w:style>
  <w:style w:type="paragraph" w:styleId="23">
    <w:name w:val="Body Text 2"/>
    <w:basedOn w:val="a1"/>
    <w:link w:val="24"/>
    <w:uiPriority w:val="99"/>
    <w:semiHidden/>
    <w:unhideWhenUsed/>
    <w:rsid w:val="00AA75F6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AA75F6"/>
  </w:style>
  <w:style w:type="paragraph" w:styleId="33">
    <w:name w:val="Body Text 3"/>
    <w:basedOn w:val="a1"/>
    <w:link w:val="34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AA75F6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AA75F6"/>
    <w:pPr>
      <w:spacing w:after="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AA75F6"/>
  </w:style>
  <w:style w:type="paragraph" w:styleId="af9">
    <w:name w:val="Body Text Indent"/>
    <w:basedOn w:val="a1"/>
    <w:link w:val="afa"/>
    <w:uiPriority w:val="99"/>
    <w:semiHidden/>
    <w:unhideWhenUsed/>
    <w:rsid w:val="00AA75F6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AA75F6"/>
  </w:style>
  <w:style w:type="paragraph" w:styleId="25">
    <w:name w:val="Body Text First Indent 2"/>
    <w:basedOn w:val="af9"/>
    <w:link w:val="26"/>
    <w:uiPriority w:val="99"/>
    <w:semiHidden/>
    <w:unhideWhenUsed/>
    <w:rsid w:val="00AA75F6"/>
    <w:pPr>
      <w:spacing w:after="0"/>
      <w:ind w:firstLine="360"/>
    </w:pPr>
  </w:style>
  <w:style w:type="character" w:customStyle="1" w:styleId="26">
    <w:name w:val="Красная строка 2 Знак"/>
    <w:basedOn w:val="afa"/>
    <w:link w:val="25"/>
    <w:uiPriority w:val="99"/>
    <w:semiHidden/>
    <w:rsid w:val="00AA75F6"/>
  </w:style>
  <w:style w:type="paragraph" w:styleId="27">
    <w:name w:val="Body Text Indent 2"/>
    <w:basedOn w:val="a1"/>
    <w:link w:val="28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AA75F6"/>
  </w:style>
  <w:style w:type="paragraph" w:styleId="35">
    <w:name w:val="Body Text Indent 3"/>
    <w:basedOn w:val="a1"/>
    <w:link w:val="36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AA75F6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e">
    <w:name w:val="Прощание Знак"/>
    <w:basedOn w:val="a2"/>
    <w:link w:val="afd"/>
    <w:uiPriority w:val="99"/>
    <w:semiHidden/>
    <w:rsid w:val="00AA75F6"/>
  </w:style>
  <w:style w:type="table" w:styleId="aff">
    <w:name w:val="Colorful Grid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AA75F6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AA75F6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AA75F6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AA75F6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AA75F6"/>
  </w:style>
  <w:style w:type="character" w:customStyle="1" w:styleId="aff9">
    <w:name w:val="Дата Знак"/>
    <w:basedOn w:val="a2"/>
    <w:link w:val="aff8"/>
    <w:uiPriority w:val="99"/>
    <w:semiHidden/>
    <w:rsid w:val="00AA75F6"/>
  </w:style>
  <w:style w:type="paragraph" w:styleId="affa">
    <w:name w:val="Document Map"/>
    <w:basedOn w:val="a1"/>
    <w:link w:val="affb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affb">
    <w:name w:val="Схема документа Знак"/>
    <w:basedOn w:val="a2"/>
    <w:link w:val="affa"/>
    <w:uiPriority w:val="99"/>
    <w:semiHidden/>
    <w:rsid w:val="00AA75F6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AA75F6"/>
    <w:pPr>
      <w:spacing w:line="240" w:lineRule="auto"/>
    </w:pPr>
  </w:style>
  <w:style w:type="character" w:customStyle="1" w:styleId="affd">
    <w:name w:val="Электронная подпись Знак"/>
    <w:basedOn w:val="a2"/>
    <w:link w:val="affc"/>
    <w:uiPriority w:val="99"/>
    <w:semiHidden/>
    <w:rsid w:val="00AA75F6"/>
  </w:style>
  <w:style w:type="character" w:styleId="affe">
    <w:name w:val="Emphasis"/>
    <w:basedOn w:val="a2"/>
    <w:uiPriority w:val="10"/>
    <w:semiHidden/>
    <w:unhideWhenUsed/>
    <w:rsid w:val="00AA75F6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AA75F6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1">
    <w:name w:val="Текст концевой сноски Знак"/>
    <w:basedOn w:val="a2"/>
    <w:link w:val="afff0"/>
    <w:uiPriority w:val="99"/>
    <w:semiHidden/>
    <w:rsid w:val="00AA75F6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3">
    <w:name w:val="FollowedHyperlink"/>
    <w:basedOn w:val="a2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AA75F6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6">
    <w:name w:val="Текст сноски Знак"/>
    <w:basedOn w:val="a2"/>
    <w:link w:val="afff5"/>
    <w:uiPriority w:val="99"/>
    <w:semiHidden/>
    <w:rsid w:val="00AA75F6"/>
    <w:rPr>
      <w:szCs w:val="20"/>
    </w:rPr>
  </w:style>
  <w:style w:type="table" w:styleId="-13">
    <w:name w:val="Grid Table 1 Light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20">
    <w:name w:val="Grid Table 2 Accent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420">
    <w:name w:val="Grid Table 4 Accent 2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-520">
    <w:name w:val="Grid Table 5 Dark Accent 2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620">
    <w:name w:val="Grid Table 6 Colorful Accent 2"/>
    <w:basedOn w:val="a3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3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3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">
    <w:name w:val="HTML Acronym"/>
    <w:basedOn w:val="a2"/>
    <w:uiPriority w:val="99"/>
    <w:semiHidden/>
    <w:unhideWhenUsed/>
    <w:rsid w:val="00AA75F6"/>
  </w:style>
  <w:style w:type="paragraph" w:styleId="HTML0">
    <w:name w:val="HTML Address"/>
    <w:basedOn w:val="a1"/>
    <w:link w:val="HTML1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AA75F6"/>
    <w:rPr>
      <w:i/>
      <w:iCs/>
    </w:rPr>
  </w:style>
  <w:style w:type="character" w:styleId="HTML2">
    <w:name w:val="HTML Cite"/>
    <w:basedOn w:val="a2"/>
    <w:uiPriority w:val="99"/>
    <w:semiHidden/>
    <w:unhideWhenUsed/>
    <w:rsid w:val="00AA75F6"/>
    <w:rPr>
      <w:i/>
      <w:iCs/>
    </w:rPr>
  </w:style>
  <w:style w:type="character" w:styleId="HTML3">
    <w:name w:val="HTML Code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AA75F6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AA75F6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AA75F6"/>
    <w:rPr>
      <w:i/>
      <w:iCs/>
    </w:rPr>
  </w:style>
  <w:style w:type="character" w:styleId="afff7">
    <w:name w:val="Hyperlink"/>
    <w:basedOn w:val="a2"/>
    <w:uiPriority w:val="99"/>
    <w:unhideWhenUsed/>
    <w:rsid w:val="00AA75F6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afff8">
    <w:name w:val="index heading"/>
    <w:basedOn w:val="a1"/>
    <w:next w:val="1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afffb">
    <w:name w:val="Выделенная цитата Знак"/>
    <w:basedOn w:val="a2"/>
    <w:link w:val="afffa"/>
    <w:uiPriority w:val="30"/>
    <w:semiHidden/>
    <w:rsid w:val="003D03E5"/>
    <w:rPr>
      <w:i/>
      <w:iCs/>
      <w:color w:val="D01818" w:themeColor="accent1" w:themeShade="BF"/>
    </w:rPr>
  </w:style>
  <w:style w:type="character" w:styleId="afffc">
    <w:name w:val="Intense Reference"/>
    <w:basedOn w:val="a2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afffd">
    <w:name w:val="Light Grid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AA75F6"/>
  </w:style>
  <w:style w:type="paragraph" w:styleId="affff1">
    <w:name w:val="List"/>
    <w:basedOn w:val="a1"/>
    <w:uiPriority w:val="99"/>
    <w:semiHidden/>
    <w:unhideWhenUsed/>
    <w:rsid w:val="00AA75F6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AA75F6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AA75F6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A75F6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A75F6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AA75F6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AA75F6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unhideWhenUsed/>
    <w:qFormat/>
    <w:rsid w:val="00AA75F6"/>
    <w:pPr>
      <w:ind w:left="720"/>
      <w:contextualSpacing/>
    </w:pPr>
  </w:style>
  <w:style w:type="table" w:styleId="-1a">
    <w:name w:val="List Table 1 Light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121">
    <w:name w:val="List Table 1 Light Accent 2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21">
    <w:name w:val="List Table 2 Accent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421">
    <w:name w:val="List Table 4 Accent 2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621">
    <w:name w:val="List Table 6 Colorful Accent 2"/>
    <w:basedOn w:val="a3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3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3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ff5">
    <w:name w:val="Текст макроса Знак"/>
    <w:basedOn w:val="a2"/>
    <w:link w:val="affff4"/>
    <w:uiPriority w:val="99"/>
    <w:semiHidden/>
    <w:rsid w:val="00AA75F6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rmal (Web)"/>
    <w:basedOn w:val="a1"/>
    <w:uiPriority w:val="99"/>
    <w:semiHidden/>
    <w:unhideWhenUsed/>
    <w:rsid w:val="00AA75F6"/>
    <w:rPr>
      <w:rFonts w:cs="Times New Roman"/>
      <w:sz w:val="24"/>
      <w:szCs w:val="24"/>
    </w:rPr>
  </w:style>
  <w:style w:type="paragraph" w:styleId="affff9">
    <w:name w:val="Normal Indent"/>
    <w:basedOn w:val="a1"/>
    <w:uiPriority w:val="99"/>
    <w:semiHidden/>
    <w:unhideWhenUsed/>
    <w:rsid w:val="00AA75F6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AA75F6"/>
    <w:pPr>
      <w:spacing w:line="240" w:lineRule="auto"/>
    </w:pPr>
  </w:style>
  <w:style w:type="character" w:customStyle="1" w:styleId="affffb">
    <w:name w:val="Заголовок записки Знак"/>
    <w:basedOn w:val="a2"/>
    <w:link w:val="affffa"/>
    <w:uiPriority w:val="99"/>
    <w:semiHidden/>
    <w:rsid w:val="00AA75F6"/>
  </w:style>
  <w:style w:type="character" w:styleId="affffc">
    <w:name w:val="page number"/>
    <w:basedOn w:val="a2"/>
    <w:uiPriority w:val="99"/>
    <w:semiHidden/>
    <w:unhideWhenUsed/>
    <w:rsid w:val="00AA75F6"/>
  </w:style>
  <w:style w:type="table" w:styleId="15">
    <w:name w:val="Plain Table 1"/>
    <w:basedOn w:val="a3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affffe">
    <w:name w:val="Текст Знак"/>
    <w:basedOn w:val="a2"/>
    <w:link w:val="affffd"/>
    <w:uiPriority w:val="99"/>
    <w:semiHidden/>
    <w:rsid w:val="00AA75F6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AA75F6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AA75F6"/>
  </w:style>
  <w:style w:type="character" w:customStyle="1" w:styleId="afffff0">
    <w:name w:val="Приветствие Знак"/>
    <w:basedOn w:val="a2"/>
    <w:link w:val="afffff"/>
    <w:uiPriority w:val="99"/>
    <w:semiHidden/>
    <w:rsid w:val="00AA75F6"/>
  </w:style>
  <w:style w:type="paragraph" w:styleId="afffff1">
    <w:name w:val="Signature"/>
    <w:basedOn w:val="a1"/>
    <w:link w:val="afffff2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AA75F6"/>
  </w:style>
  <w:style w:type="character" w:styleId="afffff3">
    <w:name w:val="Strong"/>
    <w:basedOn w:val="a2"/>
    <w:uiPriority w:val="22"/>
    <w:semiHidden/>
    <w:unhideWhenUsed/>
    <w:qFormat/>
    <w:rsid w:val="00AA75F6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AA75F6"/>
    <w:pPr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AA75F6"/>
  </w:style>
  <w:style w:type="table" w:styleId="afffffb">
    <w:name w:val="Table Professional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AA75F6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AA75F6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AA75F6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AA75F6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AA75F6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AA75F6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AA75F6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AA75F6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AA75F6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7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lyona0909/Networks-Company_Email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alyona0909/Oregon-Wildlife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alyona.pythonanywhere.com/work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alyona.pythonanywhere.com/works.html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alyona0909/Spam-Or-Not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alyona0909/" TargetMode="External"/><Relationship Id="rId2" Type="http://schemas.openxmlformats.org/officeDocument/2006/relationships/hyperlink" Target="https://github.com/alyona0909" TargetMode="External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&#1041;&#1077;&#1079;&#1091;&#1087;&#1088;&#1077;&#1095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9547C53062408BA24772F96896A2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073DFC-32F3-4166-81AC-466DB681C626}"/>
      </w:docPartPr>
      <w:docPartBody>
        <w:p w:rsidR="006E1963" w:rsidRDefault="00F77FEA">
          <w:pPr>
            <w:pStyle w:val="829547C53062408BA24772F96896A2E1"/>
          </w:pPr>
          <w:r>
            <w:rPr>
              <w:lang w:bidi="ru-RU"/>
            </w:rPr>
            <w:t>Ваше имя</w:t>
          </w:r>
        </w:p>
      </w:docPartBody>
    </w:docPart>
    <w:docPart>
      <w:docPartPr>
        <w:name w:val="97F465B068C54D2CB25F169F424352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0F5B8C-B34E-4F13-B009-2C2449DD84BE}"/>
      </w:docPartPr>
      <w:docPartBody>
        <w:p w:rsidR="006E1963" w:rsidRDefault="00F77FEA">
          <w:pPr>
            <w:pStyle w:val="97F465B068C54D2CB25F169F424352DB"/>
          </w:pPr>
          <w:r w:rsidRPr="007D6458">
            <w:rPr>
              <w:lang w:bidi="ru-RU"/>
            </w:rPr>
            <w:t>Профессия или сфера деятельности</w:t>
          </w:r>
        </w:p>
      </w:docPartBody>
    </w:docPart>
    <w:docPart>
      <w:docPartPr>
        <w:name w:val="0E3ED34322AC40BBA62F2E22497BCC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A8F656-FA63-47AB-9EF1-C4FAF43C6806}"/>
      </w:docPartPr>
      <w:docPartBody>
        <w:p w:rsidR="006E1963" w:rsidRDefault="00F77FEA">
          <w:pPr>
            <w:pStyle w:val="0E3ED34322AC40BBA62F2E22497BCC94"/>
          </w:pPr>
          <w:r w:rsidRPr="00906BEE">
            <w:rPr>
              <w:lang w:bidi="ru-RU"/>
            </w:rPr>
            <w:t>Образование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29"/>
    <w:rsid w:val="00154F10"/>
    <w:rsid w:val="005B08DC"/>
    <w:rsid w:val="006014C5"/>
    <w:rsid w:val="006E1963"/>
    <w:rsid w:val="00890DC6"/>
    <w:rsid w:val="009008B7"/>
    <w:rsid w:val="00D57E29"/>
    <w:rsid w:val="00E974D4"/>
    <w:rsid w:val="00F7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8DF91E16B742E4B7E83D0C6C2B822B">
    <w:name w:val="908DF91E16B742E4B7E83D0C6C2B822B"/>
  </w:style>
  <w:style w:type="paragraph" w:customStyle="1" w:styleId="1916BF994EE84615A26E2EA4ACEC7240">
    <w:name w:val="1916BF994EE84615A26E2EA4ACEC7240"/>
  </w:style>
  <w:style w:type="paragraph" w:customStyle="1" w:styleId="2AF2357047264C3882D17BBC40FF4CDD">
    <w:name w:val="2AF2357047264C3882D17BBC40FF4CDD"/>
  </w:style>
  <w:style w:type="paragraph" w:customStyle="1" w:styleId="18ECA2537AEB42DA8C2DC3B17FF03852">
    <w:name w:val="18ECA2537AEB42DA8C2DC3B17FF03852"/>
  </w:style>
  <w:style w:type="paragraph" w:customStyle="1" w:styleId="D82906CBD0FB446BA48710D1DB2D9A0E">
    <w:name w:val="D82906CBD0FB446BA48710D1DB2D9A0E"/>
  </w:style>
  <w:style w:type="paragraph" w:customStyle="1" w:styleId="829547C53062408BA24772F96896A2E1">
    <w:name w:val="829547C53062408BA24772F96896A2E1"/>
  </w:style>
  <w:style w:type="paragraph" w:customStyle="1" w:styleId="97F465B068C54D2CB25F169F424352DB">
    <w:name w:val="97F465B068C54D2CB25F169F424352DB"/>
  </w:style>
  <w:style w:type="paragraph" w:customStyle="1" w:styleId="DCEB9C1190734564897CD8A389267AC0">
    <w:name w:val="DCEB9C1190734564897CD8A389267AC0"/>
  </w:style>
  <w:style w:type="paragraph" w:customStyle="1" w:styleId="F2BFC4788F96416BBE5929EA832DFB8A">
    <w:name w:val="F2BFC4788F96416BBE5929EA832DFB8A"/>
  </w:style>
  <w:style w:type="paragraph" w:customStyle="1" w:styleId="DD00E5D276C9456B88C8827456315791">
    <w:name w:val="DD00E5D276C9456B88C8827456315791"/>
  </w:style>
  <w:style w:type="paragraph" w:customStyle="1" w:styleId="D52A12DE96674D7DA196471329B9031E">
    <w:name w:val="D52A12DE96674D7DA196471329B9031E"/>
  </w:style>
  <w:style w:type="paragraph" w:customStyle="1" w:styleId="34B3AA0E266A40F0AA8319FF26801BF9">
    <w:name w:val="34B3AA0E266A40F0AA8319FF26801BF9"/>
  </w:style>
  <w:style w:type="paragraph" w:customStyle="1" w:styleId="3100659D655241AABF3AB8CE14A850EB">
    <w:name w:val="3100659D655241AABF3AB8CE14A850EB"/>
  </w:style>
  <w:style w:type="paragraph" w:customStyle="1" w:styleId="FD3513D2CC55441586913DEF65B3B9AE">
    <w:name w:val="FD3513D2CC55441586913DEF65B3B9AE"/>
  </w:style>
  <w:style w:type="paragraph" w:customStyle="1" w:styleId="34D083302641427FAE0B8A2FEECFF843">
    <w:name w:val="34D083302641427FAE0B8A2FEECFF843"/>
  </w:style>
  <w:style w:type="paragraph" w:customStyle="1" w:styleId="CCF90B95D15149C5AB89538FCC6D3BD7">
    <w:name w:val="CCF90B95D15149C5AB89538FCC6D3BD7"/>
  </w:style>
  <w:style w:type="paragraph" w:customStyle="1" w:styleId="25451AB436F5485AB7157B2393C0502D">
    <w:name w:val="25451AB436F5485AB7157B2393C0502D"/>
  </w:style>
  <w:style w:type="paragraph" w:customStyle="1" w:styleId="C5B3C5B5FEB34CD7AD8F2F20B0C4E92B">
    <w:name w:val="C5B3C5B5FEB34CD7AD8F2F20B0C4E92B"/>
  </w:style>
  <w:style w:type="paragraph" w:customStyle="1" w:styleId="FF459DDFC5374825AAA4D1783E5C045F">
    <w:name w:val="FF459DDFC5374825AAA4D1783E5C045F"/>
  </w:style>
  <w:style w:type="paragraph" w:customStyle="1" w:styleId="0E3ED34322AC40BBA62F2E22497BCC94">
    <w:name w:val="0E3ED34322AC40BBA62F2E22497BCC94"/>
  </w:style>
  <w:style w:type="paragraph" w:customStyle="1" w:styleId="E2D31E8039BB43C8A6A79BD65E4BC5CC">
    <w:name w:val="E2D31E8039BB43C8A6A79BD65E4BC5CC"/>
  </w:style>
  <w:style w:type="paragraph" w:customStyle="1" w:styleId="B66B8DE6A68A4835BC2CB59950E83B65">
    <w:name w:val="B66B8DE6A68A4835BC2CB59950E83B65"/>
  </w:style>
  <w:style w:type="paragraph" w:customStyle="1" w:styleId="872D0D07F0584982863CCBB3418150C3">
    <w:name w:val="872D0D07F0584982863CCBB3418150C3"/>
  </w:style>
  <w:style w:type="paragraph" w:customStyle="1" w:styleId="98C94FCADEF24E88910D1300BC65E3E2">
    <w:name w:val="98C94FCADEF24E88910D1300BC65E3E2"/>
  </w:style>
  <w:style w:type="paragraph" w:customStyle="1" w:styleId="FBAEEDF0D7294CDD9940B42F9AA010C1">
    <w:name w:val="FBAEEDF0D7294CDD9940B42F9AA010C1"/>
  </w:style>
  <w:style w:type="paragraph" w:customStyle="1" w:styleId="02A145AD7E904EAFA820BFE8A4AEAB4D">
    <w:name w:val="02A145AD7E904EAFA820BFE8A4AEAB4D"/>
  </w:style>
  <w:style w:type="paragraph" w:customStyle="1" w:styleId="884FEC634A3F4C5BACE011DE814EA655">
    <w:name w:val="884FEC634A3F4C5BACE011DE814EA655"/>
  </w:style>
  <w:style w:type="paragraph" w:customStyle="1" w:styleId="EE97BAF5FEEA4869BC9AB4483AAB40EF">
    <w:name w:val="EE97BAF5FEEA4869BC9AB4483AAB40EF"/>
  </w:style>
  <w:style w:type="paragraph" w:customStyle="1" w:styleId="FA49B283F1B14045909B92C96D943AA3">
    <w:name w:val="FA49B283F1B14045909B92C96D943AA3"/>
  </w:style>
  <w:style w:type="paragraph" w:customStyle="1" w:styleId="EC7254DFA51F46DF8FA098B41AE6920D">
    <w:name w:val="EC7254DFA51F46DF8FA098B41AE6920D"/>
  </w:style>
  <w:style w:type="paragraph" w:customStyle="1" w:styleId="A68EF2C5A10244E3908732501863EEC3">
    <w:name w:val="A68EF2C5A10244E3908732501863EEC3"/>
    <w:rsid w:val="00D57E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C7B6C7-AB56-4429-A233-56C917E8F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Безупречное резюме от MOO.dotx</Template>
  <TotalTime>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Data Analyst</dc:subject>
  <dc:creator/>
  <cp:keywords/>
  <dc:description>http://alyona.pythonanywhere.com/</dc:description>
  <cp:lastModifiedBy/>
  <cp:revision>1</cp:revision>
  <dcterms:created xsi:type="dcterms:W3CDTF">2020-12-14T13:43:00Z</dcterms:created>
  <dcterms:modified xsi:type="dcterms:W3CDTF">2021-01-12T07:49:00Z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